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5676C" w14:textId="38DAE9DC" w:rsidR="004674F2" w:rsidRPr="00357BEB" w:rsidRDefault="00947747" w:rsidP="00CB2F5F">
      <w:pPr>
        <w:pStyle w:val="Aufgabentext"/>
        <w:spacing w:before="120" w:after="240"/>
        <w:jc w:val="both"/>
      </w:pPr>
      <w:r>
        <w:t>Wir haben einen neuen Kunden! Die Firma Guss</w:t>
      </w:r>
      <w:r w:rsidR="00707054">
        <w:t xml:space="preserve"> </w:t>
      </w:r>
      <w:r w:rsidR="00F639E5">
        <w:t>im Fluss</w:t>
      </w:r>
      <w:r w:rsidR="00357BEB">
        <w:t xml:space="preserve"> KG</w:t>
      </w:r>
      <w:r w:rsidR="00F639E5">
        <w:t xml:space="preserve"> bietet ihren Kunden individuell gestaltetete dreidimensionale Formen aus unterschiedlichen Materialen und Beschichtungen. Für ihr Online </w:t>
      </w:r>
      <w:r w:rsidR="00682500">
        <w:t>Portal</w:t>
      </w:r>
      <w:r w:rsidR="00F639E5">
        <w:t xml:space="preserve"> benötigt sie eine Software</w:t>
      </w:r>
      <w:r w:rsidR="00682500">
        <w:t xml:space="preserve">, welche für die </w:t>
      </w:r>
      <w:r w:rsidR="00357BEB">
        <w:t xml:space="preserve">angebotenen </w:t>
      </w:r>
      <w:r w:rsidR="00682500">
        <w:t>Formen</w:t>
      </w:r>
      <w:r w:rsidR="00C46CA7">
        <w:t xml:space="preserve"> Volumen und Oberfläche ermittel</w:t>
      </w:r>
      <w:r w:rsidR="00357BEB">
        <w:t>t</w:t>
      </w:r>
      <w:r w:rsidR="00C46CA7">
        <w:t>, damit der Materialverbrauch und damit die Kosten</w:t>
      </w:r>
      <w:r w:rsidR="00F639E5">
        <w:t xml:space="preserve"> </w:t>
      </w:r>
      <w:r w:rsidR="00C46CA7">
        <w:t>automatisch berechnet werden können</w:t>
      </w:r>
      <w:r w:rsidR="004674F2">
        <w:t xml:space="preserve">. </w:t>
      </w:r>
      <w:r w:rsidR="00357BEB">
        <w:t>Vorerst beschränkt man sich auf einfache Figuren.</w:t>
      </w:r>
    </w:p>
    <w:p w14:paraId="57FAE35B" w14:textId="40466928" w:rsidR="0028256A" w:rsidRDefault="00C46CA7" w:rsidP="003979F5">
      <w:pPr>
        <w:pStyle w:val="Aufgabentext"/>
        <w:pBdr>
          <w:top w:val="single" w:sz="4" w:space="1" w:color="auto"/>
        </w:pBd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Auszug aus dem Lastenheft</w:t>
      </w:r>
      <w:r w:rsidR="0018654B">
        <w:rPr>
          <w:rFonts w:ascii="Times New Roman" w:hAnsi="Times New Roman" w:cs="Times New Roman"/>
        </w:rPr>
        <w:t xml:space="preserve"> für die erste Version</w:t>
      </w:r>
      <w:r w:rsidR="00357BEB">
        <w:rPr>
          <w:rFonts w:ascii="Times New Roman" w:hAnsi="Times New Roman" w:cs="Times New Roman"/>
        </w:rPr>
        <w:t xml:space="preserve"> der Software</w:t>
      </w:r>
      <w:r>
        <w:rPr>
          <w:rFonts w:ascii="Times New Roman" w:hAnsi="Times New Roman" w:cs="Times New Roman"/>
        </w:rPr>
        <w:t>:</w:t>
      </w:r>
      <w:r w:rsidR="0028256A" w:rsidRPr="00AE5703">
        <w:rPr>
          <w:rFonts w:ascii="Times New Roman" w:hAnsi="Times New Roman" w:cs="Times New Roman"/>
        </w:rPr>
        <w:t xml:space="preserve"> </w:t>
      </w:r>
    </w:p>
    <w:p w14:paraId="671F26D3" w14:textId="6D465084" w:rsidR="00F70FE4" w:rsidRPr="00F70FE4" w:rsidRDefault="0018654B" w:rsidP="00A34101">
      <w:pPr>
        <w:pStyle w:val="Aufgabentext"/>
        <w:pBdr>
          <w:top w:val="single" w:sz="4" w:space="1" w:color="auto"/>
        </w:pBdr>
        <w:rPr>
          <w:rFonts w:ascii="Times New Roman" w:hAnsi="Times New Roman" w:cs="Times New Roman"/>
        </w:rPr>
      </w:pPr>
      <w:r w:rsidRPr="0018654B">
        <w:rPr>
          <w:rFonts w:ascii="Times New Roman" w:hAnsi="Times New Roman" w:cs="Times New Roman"/>
          <w:b/>
        </w:rPr>
        <w:t>Volumen</w:t>
      </w:r>
      <w:r>
        <w:rPr>
          <w:rFonts w:ascii="Times New Roman" w:hAnsi="Times New Roman" w:cs="Times New Roman"/>
        </w:rPr>
        <w:t xml:space="preserve"> und </w:t>
      </w:r>
      <w:r w:rsidRPr="0018654B">
        <w:rPr>
          <w:rFonts w:ascii="Times New Roman" w:hAnsi="Times New Roman" w:cs="Times New Roman"/>
          <w:b/>
        </w:rPr>
        <w:t>Oberfläche</w:t>
      </w:r>
      <w:r>
        <w:rPr>
          <w:rFonts w:ascii="Times New Roman" w:hAnsi="Times New Roman" w:cs="Times New Roman"/>
        </w:rPr>
        <w:t xml:space="preserve"> sollen für folgende Formen berechnet werden können</w:t>
      </w:r>
      <w:r w:rsidR="00F70FE4">
        <w:rPr>
          <w:rFonts w:ascii="Times New Roman" w:hAnsi="Times New Roman" w:cs="Times New Roman"/>
        </w:rPr>
        <w:t>:</w:t>
      </w:r>
      <w:r w:rsidR="003C5312">
        <w:rPr>
          <w:rFonts w:ascii="Times New Roman" w:hAnsi="Times New Roman" w:cs="Times New Roman"/>
        </w:rPr>
        <w:br/>
      </w:r>
    </w:p>
    <w:p w14:paraId="4BD72E58" w14:textId="5357F0F6" w:rsidR="00A34101" w:rsidRPr="00A34101" w:rsidRDefault="00A34101" w:rsidP="00A34101">
      <w:pPr>
        <w:pStyle w:val="Aufgabentext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Gerade Prismen </w:t>
      </w:r>
      <w:r w:rsidRPr="00A34101">
        <w:rPr>
          <w:rFonts w:ascii="Times New Roman" w:hAnsi="Times New Roman" w:cs="Times New Roman"/>
        </w:rPr>
        <w:t>(Parallelverschiebungen einer Grundfläche in die Höhe)</w:t>
      </w:r>
      <w:r>
        <w:rPr>
          <w:rFonts w:ascii="Times New Roman" w:hAnsi="Times New Roman" w:cs="Times New Roman"/>
        </w:rPr>
        <w:t>.</w:t>
      </w:r>
      <w:r w:rsidR="00A828C8">
        <w:rPr>
          <w:rFonts w:ascii="Times New Roman" w:hAnsi="Times New Roman" w:cs="Times New Roman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Volumen</m:t>
          </m:r>
          <m:r>
            <w:rPr>
              <w:rFonts w:ascii="Cambria Math" w:hAnsi="Cambria Math" w:cs="Times New Roman"/>
            </w:rPr>
            <m:t xml:space="preserve"> = Grundfläche∙Höhe</m:t>
          </m:r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m:oMath>
        <m:r>
          <m:rPr>
            <m:sty m:val="bi"/>
          </m:rPr>
          <w:rPr>
            <w:rFonts w:ascii="Cambria Math" w:hAnsi="Cambria Math" w:cs="Times New Roman"/>
          </w:rPr>
          <m:t>Oberfläche</m:t>
        </m:r>
        <m:r>
          <w:rPr>
            <w:rFonts w:ascii="Cambria Math" w:hAnsi="Cambria Math" w:cs="Times New Roman"/>
          </w:rPr>
          <m:t xml:space="preserve"> = 2∙Grundfläche+ Umfang der Grundfläche∙Höhe</m:t>
        </m:r>
      </m:oMath>
      <w:r>
        <w:rPr>
          <w:rFonts w:ascii="Times New Roman" w:hAnsi="Times New Roman" w:cs="Times New Roman"/>
        </w:rPr>
        <w:t xml:space="preserve"> </w:t>
      </w:r>
      <w:r w:rsidR="00FB66D0">
        <w:rPr>
          <w:rFonts w:ascii="Times New Roman" w:hAnsi="Times New Roman" w:cs="Times New Roman"/>
        </w:rPr>
        <w:br/>
        <w:t>z</w:t>
      </w:r>
      <w:r>
        <w:rPr>
          <w:rFonts w:ascii="Times New Roman" w:hAnsi="Times New Roman" w:cs="Times New Roman"/>
        </w:rPr>
        <w:t>.B.</w:t>
      </w:r>
    </w:p>
    <w:p w14:paraId="1E15D6E2" w14:textId="38185728" w:rsidR="00A34101" w:rsidRPr="00A34101" w:rsidRDefault="0018654B" w:rsidP="00A34101">
      <w:pPr>
        <w:pStyle w:val="Aufgabentext"/>
        <w:numPr>
          <w:ilvl w:val="1"/>
          <w:numId w:val="13"/>
        </w:numPr>
        <w:rPr>
          <w:rFonts w:ascii="Times New Roman" w:hAnsi="Times New Roman" w:cs="Times New Roman"/>
        </w:rPr>
      </w:pPr>
      <w:r w:rsidRPr="00A34101">
        <w:rPr>
          <w:rFonts w:ascii="Times New Roman" w:hAnsi="Times New Roman" w:cs="Times New Roman"/>
          <w:b/>
        </w:rPr>
        <w:t>Quader</w:t>
      </w:r>
    </w:p>
    <w:p w14:paraId="02028BFD" w14:textId="47A7EF7C" w:rsidR="00A34101" w:rsidRDefault="0044544F" w:rsidP="00A34101">
      <w:pPr>
        <w:pStyle w:val="Aufgabentext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4D78C756" wp14:editId="32177402">
            <wp:simplePos x="0" y="0"/>
            <wp:positionH relativeFrom="column">
              <wp:posOffset>3703109</wp:posOffset>
            </wp:positionH>
            <wp:positionV relativeFrom="paragraph">
              <wp:posOffset>36195</wp:posOffset>
            </wp:positionV>
            <wp:extent cx="1489710" cy="1953895"/>
            <wp:effectExtent l="0" t="0" r="0" b="0"/>
            <wp:wrapSquare wrapText="left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101" w:rsidRPr="00A34101">
        <w:rPr>
          <w:rFonts w:ascii="Times New Roman" w:hAnsi="Times New Roman" w:cs="Times New Roman"/>
          <w:b/>
          <w:bCs/>
        </w:rPr>
        <w:t>Zylinder</w:t>
      </w:r>
      <w:r w:rsidR="00A34101" w:rsidRPr="00A34101">
        <w:rPr>
          <w:rFonts w:ascii="Times New Roman" w:hAnsi="Times New Roman" w:cs="Times New Roman"/>
        </w:rPr>
        <w:t xml:space="preserve"> </w:t>
      </w:r>
    </w:p>
    <w:p w14:paraId="3EF6586F" w14:textId="70FA269B" w:rsidR="00FB66D0" w:rsidRPr="00A34101" w:rsidRDefault="00FB66D0" w:rsidP="00A34101">
      <w:pPr>
        <w:pStyle w:val="Aufgabentext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Dreiecksprisma </w:t>
      </w:r>
      <w:r w:rsidRPr="00FB66D0">
        <w:rPr>
          <w:rFonts w:ascii="Times New Roman" w:hAnsi="Times New Roman" w:cs="Times New Roman"/>
          <w:bCs/>
        </w:rPr>
        <w:t>...</w:t>
      </w:r>
      <w:r w:rsidR="00A828C8">
        <w:rPr>
          <w:rFonts w:ascii="Times New Roman" w:hAnsi="Times New Roman" w:cs="Times New Roman"/>
          <w:bCs/>
        </w:rPr>
        <w:t>usw.</w:t>
      </w:r>
      <w:r w:rsidR="003C5312">
        <w:rPr>
          <w:rFonts w:ascii="Times New Roman" w:hAnsi="Times New Roman" w:cs="Times New Roman"/>
          <w:bCs/>
        </w:rPr>
        <w:br/>
      </w:r>
    </w:p>
    <w:p w14:paraId="7EA1448A" w14:textId="620D48BC" w:rsidR="0018654B" w:rsidRPr="00A34101" w:rsidRDefault="00A34101" w:rsidP="00A34101">
      <w:pPr>
        <w:pStyle w:val="Aufgabentext"/>
        <w:numPr>
          <w:ilvl w:val="0"/>
          <w:numId w:val="13"/>
        </w:numPr>
        <w:rPr>
          <w:rFonts w:ascii="Times New Roman" w:hAnsi="Times New Roman" w:cs="Times New Roman"/>
        </w:rPr>
      </w:pPr>
      <w:r w:rsidRPr="00A34101">
        <w:rPr>
          <w:rFonts w:ascii="Times New Roman" w:hAnsi="Times New Roman" w:cs="Times New Roman"/>
          <w:b/>
        </w:rPr>
        <w:t>Kugel</w:t>
      </w:r>
      <w:r>
        <w:rPr>
          <w:rFonts w:ascii="Times New Roman" w:hAnsi="Times New Roman" w:cs="Times New Roman"/>
        </w:rPr>
        <w:t xml:space="preserve">: </w:t>
      </w:r>
    </w:p>
    <w:p w14:paraId="2D934B48" w14:textId="0EE186E4" w:rsidR="00A34101" w:rsidRDefault="00A34101" w:rsidP="00A34101">
      <w:pPr>
        <w:pStyle w:val="Aufgabentext"/>
        <w:ind w:left="1080"/>
        <w:rPr>
          <w:rFonts w:ascii="Times New Roman" w:hAnsi="Times New Roman" w:cs="Times New Roman"/>
          <w:vertAlign w:val="superscript"/>
        </w:rPr>
      </w:pPr>
      <w:r w:rsidRPr="00A34101">
        <w:rPr>
          <w:rFonts w:ascii="Times New Roman" w:hAnsi="Times New Roman" w:cs="Times New Roman"/>
          <w:b/>
          <w:bCs/>
        </w:rPr>
        <w:t>Volumen</w:t>
      </w:r>
      <w:r w:rsidRPr="00A3410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 ∙ π ∙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Pr="00A34101">
        <w:rPr>
          <w:rFonts w:ascii="Times New Roman" w:hAnsi="Times New Roman" w:cs="Times New Roman"/>
        </w:rPr>
        <w:br/>
      </w:r>
      <w:r w:rsidRPr="00A34101">
        <w:rPr>
          <w:rFonts w:ascii="Times New Roman" w:hAnsi="Times New Roman" w:cs="Times New Roman"/>
          <w:b/>
          <w:bCs/>
        </w:rPr>
        <w:t>Oberfläche</w:t>
      </w:r>
      <w:r w:rsidRPr="00A3410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= 4∙π∙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3C5312">
        <w:rPr>
          <w:rFonts w:ascii="Times New Roman" w:hAnsi="Times New Roman" w:cs="Times New Roman"/>
          <w:vertAlign w:val="superscript"/>
        </w:rPr>
        <w:br/>
      </w:r>
    </w:p>
    <w:p w14:paraId="66C29E21" w14:textId="38B62140" w:rsidR="00FB66D0" w:rsidRPr="00FB66D0" w:rsidRDefault="00687BB7" w:rsidP="00A34101">
      <w:pPr>
        <w:pStyle w:val="Aufgabentext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91401C1" wp14:editId="48CA46BE">
                <wp:simplePos x="0" y="0"/>
                <wp:positionH relativeFrom="column">
                  <wp:posOffset>4795308</wp:posOffset>
                </wp:positionH>
                <wp:positionV relativeFrom="paragraph">
                  <wp:posOffset>42797</wp:posOffset>
                </wp:positionV>
                <wp:extent cx="1609188" cy="1899285"/>
                <wp:effectExtent l="0" t="0" r="0" b="0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188" cy="1899285"/>
                          <a:chOff x="0" y="0"/>
                          <a:chExt cx="1609188" cy="1899285"/>
                        </a:xfrm>
                      </wpg:grpSpPr>
                      <wpg:grpSp>
                        <wpg:cNvPr id="17" name="Gruppieren 17"/>
                        <wpg:cNvGrpSpPr/>
                        <wpg:grpSpPr>
                          <a:xfrm>
                            <a:off x="0" y="0"/>
                            <a:ext cx="1609188" cy="1899285"/>
                            <a:chOff x="0" y="0"/>
                            <a:chExt cx="1609188" cy="1899285"/>
                          </a:xfrm>
                        </wpg:grpSpPr>
                        <wpg:grpSp>
                          <wpg:cNvPr id="16" name="Gruppieren 16"/>
                          <wpg:cNvGrpSpPr/>
                          <wpg:grpSpPr>
                            <a:xfrm>
                              <a:off x="0" y="0"/>
                              <a:ext cx="1609188" cy="1899285"/>
                              <a:chOff x="0" y="0"/>
                              <a:chExt cx="1609188" cy="1899285"/>
                            </a:xfrm>
                          </wpg:grpSpPr>
                          <wpg:grpSp>
                            <wpg:cNvPr id="13" name="Gruppieren 13"/>
                            <wpg:cNvGrpSpPr/>
                            <wpg:grpSpPr>
                              <a:xfrm>
                                <a:off x="0" y="0"/>
                                <a:ext cx="1609188" cy="1899285"/>
                                <a:chOff x="0" y="0"/>
                                <a:chExt cx="1609188" cy="1899285"/>
                              </a:xfrm>
                            </wpg:grpSpPr>
                            <wpg:grpSp>
                              <wpg:cNvPr id="7" name="Gruppieren 7"/>
                              <wpg:cNvGrpSpPr/>
                              <wpg:grpSpPr>
                                <a:xfrm>
                                  <a:off x="46567" y="0"/>
                                  <a:ext cx="1498600" cy="1899285"/>
                                  <a:chOff x="0" y="0"/>
                                  <a:chExt cx="2065655" cy="219075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" name="Grafik 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>
                                    <a:clrChange>
                                      <a:clrFrom>
                                        <a:srgbClr val="FFFFFF"/>
                                      </a:clrFrom>
                                      <a:clrTo>
                                        <a:srgbClr val="FFFFFF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65655" cy="2190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17" name="Textfeld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5667" y="893233"/>
                                    <a:ext cx="181610" cy="139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D463D14" w14:textId="00EA326E" w:rsidR="003231ED" w:rsidRPr="003231ED" w:rsidRDefault="003231ED" w:rsidP="003231ED">
                                      <w:pPr>
                                        <w:spacing w:line="220" w:lineRule="exact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>
                                  <a:noAutofit/>
                                </wps:bodyPr>
                              </wps:wsp>
                              <wps:wsp>
                                <wps:cNvPr id="6" name="Textfeld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83733" y="152400"/>
                                    <a:ext cx="181610" cy="139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C7C6C66" w14:textId="1D39B73F" w:rsidR="003231ED" w:rsidRPr="003231ED" w:rsidRDefault="008B0132" w:rsidP="003231ED">
                                      <w:pPr>
                                        <w:spacing w:line="220" w:lineRule="exact"/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>
                                  <a:noAutofit/>
                                </wps:bodyPr>
                              </wps:wsp>
                              <wps:wsp>
                                <wps:cNvPr id="22" name="Textfeld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39413" y="1733459"/>
                                    <a:ext cx="385173" cy="13183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E7D707D" w14:textId="77777777" w:rsidR="00687BB7" w:rsidRPr="003231ED" w:rsidRDefault="00687BB7" w:rsidP="003231ED">
                                      <w:pPr>
                                        <w:spacing w:line="220" w:lineRule="exact"/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>
                                  <a:noAutofit/>
                                </wps:bodyPr>
                              </wps:wsp>
                              <wps:wsp>
                                <wps:cNvPr id="23" name="Textfeld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0284" y="1626033"/>
                                    <a:ext cx="114219" cy="77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60623E" w14:textId="77777777" w:rsidR="003C5312" w:rsidRPr="003231ED" w:rsidRDefault="003C5312" w:rsidP="003231ED">
                                      <w:pPr>
                                        <w:spacing w:line="220" w:lineRule="exact"/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6467" y="1617133"/>
                                  <a:ext cx="131755" cy="1211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752AA7" w14:textId="3BACDA4B" w:rsidR="008B0132" w:rsidRPr="003231ED" w:rsidRDefault="00423D34" w:rsidP="008B0132">
                                    <w:pPr>
                                      <w:spacing w:line="220" w:lineRule="exact"/>
                                      <w:jc w:val="right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8133" y="774700"/>
                                  <a:ext cx="131755" cy="1211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922BB9" w14:textId="1B3C3FE5" w:rsidR="008B0132" w:rsidRPr="003231ED" w:rsidRDefault="008B0132" w:rsidP="008B0132">
                                    <w:pPr>
                                      <w:spacing w:line="220" w:lineRule="exact"/>
                                      <w:jc w:val="right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0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09700"/>
                                  <a:ext cx="131755" cy="1211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057B9B" w14:textId="3FA3708D" w:rsidR="008B0132" w:rsidRPr="003231ED" w:rsidRDefault="008B0132" w:rsidP="008B0132">
                                    <w:pPr>
                                      <w:spacing w:line="220" w:lineRule="exact"/>
                                      <w:jc w:val="right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1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93800" y="1680633"/>
                                  <a:ext cx="131755" cy="1211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8755B6" w14:textId="77777777" w:rsidR="008B0132" w:rsidRPr="003231ED" w:rsidRDefault="008B0132" w:rsidP="008B0132">
                                    <w:pPr>
                                      <w:spacing w:line="220" w:lineRule="exact"/>
                                      <w:jc w:val="right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2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77433" y="1168400"/>
                                  <a:ext cx="131755" cy="1211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812C75" w14:textId="77777777" w:rsidR="008B0132" w:rsidRPr="003231ED" w:rsidRDefault="008B0132" w:rsidP="008B0132">
                                    <w:pPr>
                                      <w:spacing w:line="220" w:lineRule="exact"/>
                                      <w:jc w:val="right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14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7700" y="1257300"/>
                                <a:ext cx="131755" cy="1211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05E139" w14:textId="305A2A1C" w:rsidR="00FF31FC" w:rsidRPr="003231ED" w:rsidRDefault="00FF31FC" w:rsidP="00FF31FC">
                                  <w:pPr>
                                    <w:spacing w:line="220" w:lineRule="exact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  <wps:wsp>
                          <wps:cNvPr id="1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1167" y="1532467"/>
                              <a:ext cx="131755" cy="1211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27C016" w14:textId="4DCDA3AC" w:rsidR="00FF31FC" w:rsidRPr="003231ED" w:rsidRDefault="00423D34" w:rsidP="00423D34">
                                <w:pPr>
                                  <w:spacing w:line="220" w:lineRule="exac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7465" y="1361481"/>
                              <a:ext cx="179772" cy="165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7F7121" w14:textId="4A17B5BB" w:rsidR="00687BB7" w:rsidRPr="00687BB7" w:rsidRDefault="00687BB7" w:rsidP="00423D34">
                                <w:pPr>
                                  <w:spacing w:line="220" w:lineRule="exact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687BB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sh</w:t>
                                </w:r>
                                <w:r w:rsidRPr="00687BB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vertAlign w:val="subscript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18" name="Gerader Verbinder 18"/>
                        <wps:cNvCnPr/>
                        <wps:spPr>
                          <a:xfrm>
                            <a:off x="165100" y="1477434"/>
                            <a:ext cx="1132417" cy="254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391401C1" id="Gruppieren 19" o:spid="_x0000_s1026" style="position:absolute;left:0;text-align:left;margin-left:377.6pt;margin-top:3.35pt;width:126.7pt;height:149.55pt;z-index:251673600;mso-height-relative:margin" coordsize="16091,189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">
                <v:group id="Gruppieren 17" o:spid="_x0000_s1027" style="position:absolute;width:16091;height:18992" coordsize="16091,18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uppieren 16" o:spid="_x0000_s1028" style="position:absolute;width:16091;height:18992" coordsize="16091,18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Gruppieren 13" o:spid="_x0000_s1029" style="position:absolute;width:16091;height:18992" coordsize="16091,18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uppieren 7" o:spid="_x0000_s1030" style="position:absolute;left:465;width:14986;height:18992" coordsize="20656,2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Grafik 2" o:spid="_x0000_s1031" type="#_x0000_t75" style="position:absolute;width:20656;height:21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">
                          <v:imagedata r:id="rId9" o:title="" chromakey="white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feld 2" o:spid="_x0000_s1032" type="#_x0000_t202" style="position:absolute;left:4656;top:8932;width:1816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        <v:textbox inset="0,0,0,0">
                            <w:txbxContent>
                              <w:p w14:paraId="7D463D14" w14:textId="00EA326E" w:rsidR="003231ED" w:rsidRPr="003231ED" w:rsidRDefault="003231ED" w:rsidP="003231ED">
                                <w:pPr>
                                  <w:spacing w:line="220" w:lineRule="exact"/>
                                  <w:jc w:val="righ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DE"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shape>
                        <v:shape id="Textfeld 2" o:spid="_x0000_s1033" type="#_x0000_t202" style="position:absolute;left:10837;top:1524;width:1816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      <v:textbox inset="0,0,0,0">
                            <w:txbxContent>
                              <w:p w14:paraId="7C7C6C66" w14:textId="1D39B73F" w:rsidR="003231ED" w:rsidRPr="003231ED" w:rsidRDefault="008B0132" w:rsidP="003231ED">
                                <w:pPr>
                                  <w:spacing w:line="22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DE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feld 2" o:spid="_x0000_s1034" type="#_x0000_t202" style="position:absolute;left:9394;top:17334;width:385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        <v:textbox inset="0,0,0,0">
                            <w:txbxContent>
                              <w:p w14:paraId="6E7D707D" w14:textId="77777777" w:rsidR="00687BB7" w:rsidRPr="003231ED" w:rsidRDefault="00687BB7" w:rsidP="003231ED">
                                <w:pPr>
                                  <w:spacing w:line="22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DE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feld 2" o:spid="_x0000_s1035" type="#_x0000_t202" style="position:absolute;left:12102;top:16260;width:1143;height: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        <v:textbox inset="0,0,0,0">
                            <w:txbxContent>
                              <w:p w14:paraId="5260623E" w14:textId="77777777" w:rsidR="003C5312" w:rsidRPr="003231ED" w:rsidRDefault="003C5312" w:rsidP="003231ED">
                                <w:pPr>
                                  <w:spacing w:line="22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DE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v:shape id="Textfeld 2" o:spid="_x0000_s1036" type="#_x0000_t202" style="position:absolute;left:5164;top:16171;width:1318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    <v:textbox inset="0,0,0,0">
                          <w:txbxContent>
                            <w:p w14:paraId="53752AA7" w14:textId="3BACDA4B" w:rsidR="008B0132" w:rsidRPr="003231ED" w:rsidRDefault="00423D34" w:rsidP="008B0132">
                              <w:pPr>
                                <w:spacing w:line="220" w:lineRule="exact"/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DE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feld 2" o:spid="_x0000_s1037" type="#_x0000_t202" style="position:absolute;left:7281;top:7747;width:1317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      <v:textbox inset="0,0,0,0">
                          <w:txbxContent>
                            <w:p w14:paraId="56922BB9" w14:textId="1B3C3FE5" w:rsidR="008B0132" w:rsidRPr="003231ED" w:rsidRDefault="008B0132" w:rsidP="008B0132">
                              <w:pPr>
                                <w:spacing w:line="220" w:lineRule="exact"/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DE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Textfeld 2" o:spid="_x0000_s1038" type="#_x0000_t202" style="position:absolute;top:14097;width:1317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      <v:textbox inset="0,0,0,0">
                          <w:txbxContent>
                            <w:p w14:paraId="45057B9B" w14:textId="3FA3708D" w:rsidR="008B0132" w:rsidRPr="003231ED" w:rsidRDefault="008B0132" w:rsidP="008B0132">
                              <w:pPr>
                                <w:spacing w:line="220" w:lineRule="exact"/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D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feld 2" o:spid="_x0000_s1039" type="#_x0000_t202" style="position:absolute;left:11938;top:16806;width:1317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    <v:textbox inset="0,0,0,0">
                          <w:txbxContent>
                            <w:p w14:paraId="668755B6" w14:textId="77777777" w:rsidR="008B0132" w:rsidRPr="003231ED" w:rsidRDefault="008B0132" w:rsidP="008B0132">
                              <w:pPr>
                                <w:spacing w:line="220" w:lineRule="exact"/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D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feld 2" o:spid="_x0000_s1040" type="#_x0000_t202" style="position:absolute;left:14774;top:11684;width:1317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    <v:textbox inset="0,0,0,0">
                          <w:txbxContent>
                            <w:p w14:paraId="5E812C75" w14:textId="77777777" w:rsidR="008B0132" w:rsidRPr="003231ED" w:rsidRDefault="008B0132" w:rsidP="008B0132">
                              <w:pPr>
                                <w:spacing w:line="220" w:lineRule="exact"/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D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shape id="Textfeld 2" o:spid="_x0000_s1041" type="#_x0000_t202" style="position:absolute;left:6477;top:12573;width:1317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  <v:textbox inset="0,0,0,0">
                        <w:txbxContent>
                          <w:p w14:paraId="4C05E139" w14:textId="305A2A1C" w:rsidR="00FF31FC" w:rsidRPr="003231ED" w:rsidRDefault="00FF31FC" w:rsidP="00FF31FC">
                            <w:pPr>
                              <w:spacing w:line="220" w:lineRule="exact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DE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shape id="Textfeld 2" o:spid="_x0000_s1042" type="#_x0000_t202" style="position:absolute;left:12911;top:15324;width:1318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  <v:textbox inset="0,0,0,0">
                      <w:txbxContent>
                        <w:p w14:paraId="0927C016" w14:textId="4DCDA3AC" w:rsidR="00FF31FC" w:rsidRPr="003231ED" w:rsidRDefault="00423D34" w:rsidP="00423D34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DE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feld 2" o:spid="_x0000_s1043" type="#_x0000_t202" style="position:absolute;left:11174;top:13614;width:1798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  <v:textbox inset="0,0,0,0">
                      <w:txbxContent>
                        <w:p w14:paraId="2F7F7121" w14:textId="4A17B5BB" w:rsidR="00687BB7" w:rsidRPr="00687BB7" w:rsidRDefault="00687BB7" w:rsidP="00423D34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687BB7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DE"/>
                            </w:rPr>
                            <w:t>sh</w:t>
                          </w:r>
                          <w:r w:rsidRPr="00687BB7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  <w:lang w:val="en-DE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line id="Gerader Verbinder 18" o:spid="_x0000_s1044" style="position:absolute;visibility:visible;mso-wrap-style:square" from="1651,14774" to="12975,1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" strokecolor="black [3213]" strokeweight="1.5pt"/>
              </v:group>
            </w:pict>
          </mc:Fallback>
        </mc:AlternateContent>
      </w:r>
      <w:r w:rsidR="00A34101" w:rsidRPr="00A34101">
        <w:rPr>
          <w:rFonts w:ascii="Times New Roman" w:hAnsi="Times New Roman" w:cs="Times New Roman"/>
          <w:b/>
          <w:bCs/>
        </w:rPr>
        <w:t>pyramidenartige Figur</w:t>
      </w:r>
      <w:r w:rsidR="00FB66D0">
        <w:rPr>
          <w:rFonts w:ascii="Times New Roman" w:hAnsi="Times New Roman" w:cs="Times New Roman"/>
          <w:b/>
          <w:bCs/>
        </w:rPr>
        <w:t>en</w:t>
      </w:r>
      <w:r w:rsidR="00FB66D0">
        <w:rPr>
          <w:rFonts w:ascii="Times New Roman" w:hAnsi="Times New Roman" w:cs="Times New Roman"/>
          <w:b/>
          <w:bCs/>
        </w:rPr>
        <w:br/>
      </w:r>
      <w:r w:rsidR="00FB66D0" w:rsidRPr="00A34101">
        <w:rPr>
          <w:rFonts w:ascii="Times New Roman" w:hAnsi="Times New Roman" w:cs="Times New Roman"/>
          <w:b/>
          <w:bCs/>
        </w:rPr>
        <w:t>Volumen</w:t>
      </w:r>
      <w:r w:rsidR="00FB66D0" w:rsidRPr="00A3410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Grundfläche ∙Höhe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="00FB66D0" w:rsidRPr="00A34101">
        <w:rPr>
          <w:rFonts w:ascii="Times New Roman" w:hAnsi="Times New Roman" w:cs="Times New Roman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Oberfläche</m:t>
          </m:r>
          <m:r>
            <w:rPr>
              <w:rFonts w:ascii="Cambria Math" w:hAnsi="Cambria Math" w:cs="Times New Roman"/>
            </w:rPr>
            <m:t xml:space="preserve"> = Grundfläche + </m:t>
          </m:r>
          <m:r>
            <m:rPr>
              <m:sty m:val="bi"/>
            </m:rPr>
            <w:rPr>
              <w:rFonts w:ascii="Cambria Math" w:hAnsi="Cambria Math" w:cs="Times New Roman"/>
            </w:rPr>
            <m:t>Mantelfläche</m:t>
          </m:r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</w:p>
    <w:p w14:paraId="46189D2F" w14:textId="53F57011" w:rsidR="00FB66D0" w:rsidRDefault="009F7EF0" w:rsidP="00FB66D0">
      <w:pPr>
        <w:pStyle w:val="Aufgabentext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Mantelfläche </w:t>
      </w:r>
      <w:r w:rsidR="00A34101" w:rsidRPr="00B7356A">
        <w:rPr>
          <w:rFonts w:ascii="Times New Roman" w:hAnsi="Times New Roman" w:cs="Times New Roman"/>
          <w:b/>
          <w:bCs/>
        </w:rPr>
        <w:t>Kreiskegel</w:t>
      </w:r>
      <w:r w:rsidR="00066F16">
        <w:rPr>
          <w:rFonts w:ascii="Times New Roman" w:hAnsi="Times New Roman" w:cs="Times New Roman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mf= r∙s∙π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58335A" w:rsidRPr="00066F16">
        <w:rPr>
          <w:rFonts w:ascii="Times New Roman" w:hAnsi="Times New Roman" w:cs="Times New Roman"/>
        </w:rPr>
        <w:t>Seitenlänge Mantel</w:t>
      </w:r>
      <w:r w:rsidR="0058335A">
        <w:rPr>
          <w:rFonts w:ascii="Times New Roman" w:hAnsi="Times New Roman" w:cs="Times New Roman"/>
        </w:rPr>
        <w:tab/>
      </w:r>
      <w:r w:rsidR="0058335A" w:rsidRPr="00066F16"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="003C5312">
        <w:rPr>
          <w:rFonts w:ascii="Times New Roman" w:eastAsiaTheme="minorEastAsia" w:hAnsi="Times New Roman" w:cs="Times New Roman"/>
        </w:rPr>
        <w:br/>
      </w:r>
    </w:p>
    <w:p w14:paraId="2B64D8BF" w14:textId="47C9D3B4" w:rsidR="00FB66D0" w:rsidRPr="007C65BC" w:rsidRDefault="008D44FB" w:rsidP="00DD7D92">
      <w:pPr>
        <w:pStyle w:val="Aufgabentext"/>
        <w:numPr>
          <w:ilvl w:val="1"/>
          <w:numId w:val="1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4CB8924" wp14:editId="29B73781">
                <wp:simplePos x="0" y="0"/>
                <wp:positionH relativeFrom="column">
                  <wp:posOffset>4643543</wp:posOffset>
                </wp:positionH>
                <wp:positionV relativeFrom="paragraph">
                  <wp:posOffset>257387</wp:posOffset>
                </wp:positionV>
                <wp:extent cx="1943735" cy="2116455"/>
                <wp:effectExtent l="0" t="0" r="0" b="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735" cy="2116455"/>
                          <a:chOff x="0" y="0"/>
                          <a:chExt cx="1943735" cy="2116455"/>
                        </a:xfrm>
                      </wpg:grpSpPr>
                      <wpg:grpSp>
                        <wpg:cNvPr id="35" name="Gruppieren 35"/>
                        <wpg:cNvGrpSpPr/>
                        <wpg:grpSpPr>
                          <a:xfrm>
                            <a:off x="0" y="0"/>
                            <a:ext cx="1943735" cy="2116455"/>
                            <a:chOff x="0" y="0"/>
                            <a:chExt cx="1943735" cy="2116455"/>
                          </a:xfrm>
                        </wpg:grpSpPr>
                        <wpg:grpSp>
                          <wpg:cNvPr id="33" name="Gruppieren 33"/>
                          <wpg:cNvGrpSpPr/>
                          <wpg:grpSpPr>
                            <a:xfrm>
                              <a:off x="0" y="0"/>
                              <a:ext cx="1943735" cy="2116455"/>
                              <a:chOff x="0" y="0"/>
                              <a:chExt cx="1943735" cy="2116455"/>
                            </a:xfrm>
                          </wpg:grpSpPr>
                          <wpg:grpSp>
                            <wpg:cNvPr id="31" name="Gruppieren 31"/>
                            <wpg:cNvGrpSpPr/>
                            <wpg:grpSpPr>
                              <a:xfrm>
                                <a:off x="0" y="0"/>
                                <a:ext cx="1943735" cy="2116455"/>
                                <a:chOff x="0" y="0"/>
                                <a:chExt cx="1943735" cy="2116455"/>
                              </a:xfrm>
                            </wpg:grpSpPr>
                            <wpg:grpSp>
                              <wpg:cNvPr id="29" name="Gruppieren 29"/>
                              <wpg:cNvGrpSpPr/>
                              <wpg:grpSpPr>
                                <a:xfrm>
                                  <a:off x="0" y="0"/>
                                  <a:ext cx="1943735" cy="2116455"/>
                                  <a:chOff x="0" y="0"/>
                                  <a:chExt cx="1943735" cy="2116455"/>
                                </a:xfrm>
                              </wpg:grpSpPr>
                              <wpg:grpSp>
                                <wpg:cNvPr id="25" name="Gruppieren 25"/>
                                <wpg:cNvGrpSpPr/>
                                <wpg:grpSpPr>
                                  <a:xfrm>
                                    <a:off x="0" y="0"/>
                                    <a:ext cx="1943735" cy="2116455"/>
                                    <a:chOff x="0" y="0"/>
                                    <a:chExt cx="1943735" cy="211645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21" name="Grafik 2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735" cy="2116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24" name="Textfeld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01700" y="101600"/>
                                      <a:ext cx="131747" cy="12111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4637223" w14:textId="77777777" w:rsidR="00E81C4C" w:rsidRPr="003231ED" w:rsidRDefault="00E81C4C" w:rsidP="00E81C4C">
                                        <w:pPr>
                                          <w:spacing w:line="220" w:lineRule="exact"/>
                                          <w:jc w:val="center"/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6" name="Textfeld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32467" y="1651000"/>
                                    <a:ext cx="131747" cy="14228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BD1BF60" w14:textId="3687D687" w:rsidR="00E81C4C" w:rsidRPr="00617F3C" w:rsidRDefault="00E81C4C" w:rsidP="00E81C4C">
                                      <w:pPr>
                                        <w:spacing w:line="220" w:lineRule="exact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617F3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>
                                  <a:noAutofit/>
                                </wps:bodyPr>
                              </wps:wsp>
                              <wps:wsp>
                                <wps:cNvPr id="27" name="Textfeld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61067" y="1312333"/>
                                    <a:ext cx="131747" cy="12111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43DD1B0" w14:textId="77777777" w:rsidR="00E81C4C" w:rsidRPr="003231ED" w:rsidRDefault="00E81C4C" w:rsidP="00E81C4C">
                                      <w:pPr>
                                        <w:spacing w:line="220" w:lineRule="exact"/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0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27667" y="1862667"/>
                                  <a:ext cx="131747" cy="1211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44620A" w14:textId="77777777" w:rsidR="00E81C4C" w:rsidRPr="003231ED" w:rsidRDefault="00E81C4C" w:rsidP="00E81C4C">
                                    <w:pPr>
                                      <w:spacing w:line="220" w:lineRule="exact"/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32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9048" y="1862667"/>
                                <a:ext cx="131747" cy="1211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BE518E" w14:textId="77777777" w:rsidR="00E81C4C" w:rsidRPr="003231ED" w:rsidRDefault="00E81C4C" w:rsidP="00E81C4C">
                                  <w:pPr>
                                    <w:spacing w:line="220" w:lineRule="exact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  <wps:wsp>
                          <wps:cNvPr id="3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100" y="1240367"/>
                              <a:ext cx="131747" cy="121114"/>
                            </a:xfrm>
                            <a:prstGeom prst="rect">
                              <a:avLst/>
                            </a:prstGeom>
                            <a:solidFill>
                              <a:srgbClr val="FFFF66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7488E" w14:textId="77777777" w:rsidR="002043CF" w:rsidRPr="003231ED" w:rsidRDefault="002043CF" w:rsidP="002043CF">
                                <w:pPr>
                                  <w:spacing w:line="22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7" name="Textfeld 2"/>
                          <wps:cNvSpPr txBox="1">
                            <a:spLocks noChangeArrowheads="1"/>
                          </wps:cNvSpPr>
                          <wps:spPr bwMode="auto">
                            <a:xfrm rot="8704821">
                              <a:off x="1296359" y="645024"/>
                              <a:ext cx="131777" cy="763872"/>
                            </a:xfrm>
                            <a:prstGeom prst="rect">
                              <a:avLst/>
                            </a:prstGeom>
                            <a:solidFill>
                              <a:srgbClr val="FFFF66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522BAF" w14:textId="77777777" w:rsidR="006C354A" w:rsidRPr="003231ED" w:rsidRDefault="006C354A" w:rsidP="002043CF">
                                <w:pPr>
                                  <w:spacing w:line="22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8" name="Textfeld 2"/>
                          <wps:cNvSpPr txBox="1">
                            <a:spLocks noChangeArrowheads="1"/>
                          </wps:cNvSpPr>
                          <wps:spPr bwMode="auto">
                            <a:xfrm rot="9409707" flipH="1">
                              <a:off x="1246762" y="343692"/>
                              <a:ext cx="45719" cy="1296417"/>
                            </a:xfrm>
                            <a:prstGeom prst="rect">
                              <a:avLst/>
                            </a:prstGeom>
                            <a:solidFill>
                              <a:srgbClr val="FFFF66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6652A6" w14:textId="77777777" w:rsidR="00CA6DAD" w:rsidRPr="003231ED" w:rsidRDefault="00CA6DAD" w:rsidP="002043CF">
                                <w:pPr>
                                  <w:spacing w:line="22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7505" y="1214967"/>
                              <a:ext cx="131747" cy="121114"/>
                            </a:xfrm>
                            <a:prstGeom prst="rect">
                              <a:avLst/>
                            </a:prstGeom>
                            <a:solidFill>
                              <a:srgbClr val="FFFF66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401855" w14:textId="77777777" w:rsidR="00CA6DAD" w:rsidRPr="003231ED" w:rsidRDefault="00CA6DAD" w:rsidP="002043CF">
                                <w:pPr>
                                  <w:spacing w:line="22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4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431" y="1563750"/>
                              <a:ext cx="107492" cy="116880"/>
                            </a:xfrm>
                            <a:prstGeom prst="rect">
                              <a:avLst/>
                            </a:prstGeom>
                            <a:solidFill>
                              <a:srgbClr val="FFFF66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4BE5A1" w14:textId="5BFC186F" w:rsidR="002A2228" w:rsidRPr="008D44FB" w:rsidRDefault="002A2228" w:rsidP="002043CF">
                                <w:pPr>
                                  <w:spacing w:line="220" w:lineRule="exact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</w:pPr>
                                <w:r w:rsidRPr="008D44F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36" name="Gerader Verbinder 36"/>
                        <wps:cNvCnPr/>
                        <wps:spPr>
                          <a:xfrm>
                            <a:off x="1320800" y="1409700"/>
                            <a:ext cx="254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Gerader Verbinder 60"/>
                        <wps:cNvCnPr/>
                        <wps:spPr>
                          <a:xfrm flipV="1">
                            <a:off x="1346127" y="1441913"/>
                            <a:ext cx="283616" cy="6515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4CB8924" id="Gruppieren 58" o:spid="_x0000_s1045" style="position:absolute;left:0;text-align:left;margin-left:365.65pt;margin-top:20.25pt;width:153.05pt;height:166.65pt;z-index:251694080" coordsize="19437,21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">
                <v:group id="Gruppieren 35" o:spid="_x0000_s1046" style="position:absolute;width:19437;height:21164" coordsize="19437,2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uppieren 33" o:spid="_x0000_s1047" style="position:absolute;width:19437;height:21164" coordsize="19437,2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group id="Gruppieren 31" o:spid="_x0000_s1048" style="position:absolute;width:19437;height:21164" coordsize="19437,2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group id="Gruppieren 29" o:spid="_x0000_s1049" style="position:absolute;width:19437;height:21164" coordsize="19437,2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group id="Gruppieren 25" o:spid="_x0000_s1050" style="position:absolute;width:19437;height:21164" coordsize="19437,2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<v:shape id="Grafik 21" o:spid="_x0000_s1051" type="#_x0000_t75" style="position:absolute;width:19437;height:21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">
                            <v:imagedata r:id="rId11" o:title="" chromakey="white"/>
                          </v:shape>
                          <v:shape id="Textfeld 2" o:spid="_x0000_s1052" type="#_x0000_t202" style="position:absolute;left:9017;top:1016;width:1317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          <v:textbox inset="0,0,0,0">
                              <w:txbxContent>
                                <w:p w14:paraId="24637223" w14:textId="77777777" w:rsidR="00E81C4C" w:rsidRPr="003231ED" w:rsidRDefault="00E81C4C" w:rsidP="00E81C4C">
                                  <w:pPr>
                                    <w:spacing w:line="220" w:lineRule="exact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DE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feld 2" o:spid="_x0000_s1053" type="#_x0000_t202" style="position:absolute;left:15324;top:16510;width:1318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        <v:textbox inset="0,0,0,0">
                            <w:txbxContent>
                              <w:p w14:paraId="3BD1BF60" w14:textId="3687D687" w:rsidR="00E81C4C" w:rsidRPr="00617F3C" w:rsidRDefault="00E81C4C" w:rsidP="00E81C4C">
                                <w:pPr>
                                  <w:spacing w:line="220" w:lineRule="exact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617F3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DE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feld 2" o:spid="_x0000_s1054" type="#_x0000_t202" style="position:absolute;left:17610;top:13123;width:1318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aX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" stroked="f">
                          <v:textbox inset="0,0,0,0">
                            <w:txbxContent>
                              <w:p w14:paraId="143DD1B0" w14:textId="77777777" w:rsidR="00E81C4C" w:rsidRPr="003231ED" w:rsidRDefault="00E81C4C" w:rsidP="00E81C4C">
                                <w:pPr>
                                  <w:spacing w:line="22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DE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v:shape id="Textfeld 2" o:spid="_x0000_s1055" type="#_x0000_t202" style="position:absolute;left:12276;top:18626;width:1318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4g+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NKXiD7BAAAA2wAAAA8AAAAA&#10;AAAAAAAAAAAABwIAAGRycy9kb3ducmV2LnhtbFBLBQYAAAAAAwADALcAAAD1AgAAAAA=&#10;" stroked="f">
                        <v:textbox inset="0,0,0,0">
                          <w:txbxContent>
                            <w:p w14:paraId="1344620A" w14:textId="77777777" w:rsidR="00E81C4C" w:rsidRPr="003231ED" w:rsidRDefault="00E81C4C" w:rsidP="00E81C4C">
                              <w:pPr>
                                <w:spacing w:line="220" w:lineRule="exact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D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shape id="Textfeld 2" o:spid="_x0000_s1056" type="#_x0000_t202" style="position:absolute;left:1190;top:18626;width:1317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bPS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BNCbPSxQAAANsAAAAP&#10;AAAAAAAAAAAAAAAAAAcCAABkcnMvZG93bnJldi54bWxQSwUGAAAAAAMAAwC3AAAA+QIAAAAA&#10;" stroked="f">
                      <v:textbox inset="0,0,0,0">
                        <w:txbxContent>
                          <w:p w14:paraId="05BE518E" w14:textId="77777777" w:rsidR="00E81C4C" w:rsidRPr="003231ED" w:rsidRDefault="00E81C4C" w:rsidP="00E81C4C">
                            <w:pPr>
                              <w:spacing w:line="220" w:lineRule="exact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DE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Textfeld 2" o:spid="_x0000_s1057" type="#_x0000_t202" style="position:absolute;left:6731;top:12403;width:1317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" fillcolor="#ff6" stroked="f">
                    <v:textbox inset="0,0,0,0">
                      <w:txbxContent>
                        <w:p w14:paraId="63D7488E" w14:textId="77777777" w:rsidR="002043CF" w:rsidRPr="003231ED" w:rsidRDefault="002043CF" w:rsidP="002043CF">
                          <w:pPr>
                            <w:spacing w:line="22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DE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feld 2" o:spid="_x0000_s1058" type="#_x0000_t202" style="position:absolute;left:12963;top:6450;width:1318;height:7638;rotation:950798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" fillcolor="#ff6" stroked="f">
                    <v:textbox inset="0,0,0,0">
                      <w:txbxContent>
                        <w:p w14:paraId="23522BAF" w14:textId="77777777" w:rsidR="006C354A" w:rsidRPr="003231ED" w:rsidRDefault="006C354A" w:rsidP="002043CF">
                          <w:pPr>
                            <w:spacing w:line="22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DE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feld 2" o:spid="_x0000_s1059" type="#_x0000_t202" style="position:absolute;left:12467;top:3436;width:457;height:12965;rotation:-1027790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" fillcolor="#ff6" stroked="f">
                    <v:textbox inset="0,0,0,0">
                      <w:txbxContent>
                        <w:p w14:paraId="216652A6" w14:textId="77777777" w:rsidR="00CA6DAD" w:rsidRPr="003231ED" w:rsidRDefault="00CA6DAD" w:rsidP="002043CF">
                          <w:pPr>
                            <w:spacing w:line="22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DE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feld 2" o:spid="_x0000_s1060" type="#_x0000_t202" style="position:absolute;left:14075;top:12149;width:1317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" fillcolor="#ff6" stroked="f">
                    <v:textbox inset="0,0,0,0">
                      <w:txbxContent>
                        <w:p w14:paraId="13401855" w14:textId="77777777" w:rsidR="00CA6DAD" w:rsidRPr="003231ED" w:rsidRDefault="00CA6DAD" w:rsidP="002043CF">
                          <w:pPr>
                            <w:spacing w:line="22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DE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feld 2" o:spid="_x0000_s1061" type="#_x0000_t202" style="position:absolute;left:5864;top:15637;width:1075;height:1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" fillcolor="#ff6" stroked="f">
                    <v:textbox inset="0,0,0,0">
                      <w:txbxContent>
                        <w:p w14:paraId="474BE5A1" w14:textId="5BFC186F" w:rsidR="002A2228" w:rsidRPr="008D44FB" w:rsidRDefault="002A2228" w:rsidP="002043CF">
                          <w:pPr>
                            <w:spacing w:line="220" w:lineRule="exact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8D44FB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DE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line id="Gerader Verbinder 36" o:spid="_x0000_s1062" style="position:absolute;visibility:visible;mso-wrap-style:square" from="13208,14097" to="15752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" strokecolor="black [3213]" strokeweight="1.5pt"/>
                <v:line id="Gerader Verbinder 60" o:spid="_x0000_s1063" style="position:absolute;flip:y;visibility:visible;mso-wrap-style:square" from="13461,14419" to="16297,15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" strokecolor="black [3213]" strokeweight="1.5pt"/>
              </v:group>
            </w:pict>
          </mc:Fallback>
        </mc:AlternateContent>
      </w:r>
      <w:r w:rsidR="003231ED">
        <w:rPr>
          <w:rFonts w:ascii="Times New Roman" w:hAnsi="Times New Roman" w:cs="Times New Roman"/>
          <w:b/>
          <w:bCs/>
        </w:rPr>
        <w:t xml:space="preserve">Mantelfläche </w:t>
      </w:r>
      <w:r w:rsidR="00FB66D0" w:rsidRPr="00A2010D">
        <w:rPr>
          <w:rFonts w:ascii="Times New Roman" w:hAnsi="Times New Roman" w:cs="Times New Roman"/>
          <w:b/>
          <w:bCs/>
        </w:rPr>
        <w:t>Dreiseitige Pyramide</w:t>
      </w:r>
      <w:r w:rsidR="00FF31FC">
        <w:rPr>
          <w:rFonts w:ascii="Times New Roman" w:hAnsi="Times New Roman" w:cs="Times New Roman"/>
          <w:b/>
          <w:bCs/>
        </w:rPr>
        <w:br/>
      </w:r>
      <w:r w:rsidR="00DD7D92">
        <w:rPr>
          <w:rFonts w:ascii="Times New Roman" w:eastAsiaTheme="minorEastAsia" w:hAnsi="Times New Roman" w:cs="Times New Roman"/>
        </w:rPr>
        <w:t xml:space="preserve">Summierte Flächen der Seiten-Dreiecke: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∆ssa+∆ssb+∆ssc</m:t>
        </m:r>
      </m:oMath>
      <w:r w:rsidR="00DD7D92">
        <w:rPr>
          <w:rFonts w:ascii="Times New Roman" w:eastAsiaTheme="minorEastAsia" w:hAnsi="Times New Roman" w:cs="Times New Roman"/>
        </w:rPr>
        <w:t xml:space="preserve"> </w:t>
      </w:r>
      <w:r w:rsidR="00DD7D92">
        <w:rPr>
          <w:rFonts w:ascii="Times New Roman" w:eastAsiaTheme="minorEastAsia" w:hAnsi="Times New Roman" w:cs="Times New Roman"/>
        </w:rPr>
        <w:br/>
      </w:r>
      <w:r w:rsidR="00DD7D92" w:rsidRPr="00DD7D92">
        <w:rPr>
          <w:rFonts w:ascii="Times New Roman" w:eastAsiaTheme="minorEastAsia" w:hAnsi="Times New Roman" w:cs="Times New Roman"/>
        </w:rPr>
        <w:t>wobei</w:t>
      </w:r>
      <w:r w:rsidR="00DD7D92">
        <w:rPr>
          <w:rFonts w:ascii="Times New Roman" w:eastAsiaTheme="minorEastAsia" w:hAnsi="Times New Roman" w:cs="Times New Roman"/>
        </w:rPr>
        <w:tab/>
      </w:r>
      <w:r w:rsidR="00DD7D92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(2∙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="00DD7D92" w:rsidRPr="00DD7D92">
        <w:rPr>
          <w:rFonts w:ascii="Times New Roman" w:eastAsiaTheme="minorEastAsia" w:hAnsi="Times New Roman" w:cs="Times New Roman"/>
        </w:rPr>
        <w:br/>
      </w:r>
      <w:r w:rsidR="00687BB7">
        <w:rPr>
          <w:rFonts w:ascii="Times New Roman" w:hAnsi="Times New Roman" w:cs="Times New Roman"/>
        </w:rPr>
        <w:t xml:space="preserve">und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sh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sub>
        </m:sSub>
      </m:oMath>
      <w:r w:rsidR="00687BB7">
        <w:rPr>
          <w:rFonts w:ascii="Times New Roman" w:eastAsiaTheme="minorEastAsia" w:hAnsi="Times New Roman" w:cs="Times New Roman"/>
          <w:b/>
          <w:bCs/>
        </w:rPr>
        <w:t xml:space="preserve"> (</w:t>
      </w:r>
      <w:r w:rsidR="00423D34">
        <w:rPr>
          <w:rFonts w:ascii="Times New Roman" w:hAnsi="Times New Roman" w:cs="Times New Roman"/>
        </w:rPr>
        <w:t>Länge der Seitenhalbierenden</w:t>
      </w:r>
      <w:r w:rsidR="00DD7D92">
        <w:rPr>
          <w:rFonts w:ascii="Times New Roman" w:hAnsi="Times New Roman" w:cs="Times New Roman"/>
        </w:rPr>
        <w:t xml:space="preserve"> </w:t>
      </w:r>
      <w:r w:rsidR="00423D34">
        <w:rPr>
          <w:rFonts w:ascii="Times New Roman" w:hAnsi="Times New Roman" w:cs="Times New Roman"/>
        </w:rPr>
        <w:t>von a</w:t>
      </w:r>
      <w:r w:rsidR="00687BB7">
        <w:rPr>
          <w:rFonts w:ascii="Times New Roman" w:hAnsi="Times New Roman" w:cs="Times New Roman"/>
        </w:rPr>
        <w:t>)</w:t>
      </w:r>
      <w:r w:rsidR="0058335A" w:rsidRPr="00066F16">
        <w:rPr>
          <w:rFonts w:ascii="Times New Roman" w:hAnsi="Times New Roman" w:cs="Times New Roman"/>
        </w:rPr>
        <w:t xml:space="preserve"> </w:t>
      </w:r>
      <w:r w:rsidR="00DD7D92">
        <w:rPr>
          <w:rFonts w:ascii="Times New Roman" w:hAnsi="Times New Roman" w:cs="Times New Roman"/>
        </w:rPr>
        <w:br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sh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2∙b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2∙c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D7D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3D34" w:rsidRPr="00DD7D92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4B263D12" w14:textId="618306D6" w:rsidR="00A34101" w:rsidRPr="00CE27B6" w:rsidRDefault="003C5312" w:rsidP="00FB66D0">
      <w:pPr>
        <w:pStyle w:val="Aufgabentext"/>
        <w:numPr>
          <w:ilvl w:val="1"/>
          <w:numId w:val="13"/>
        </w:numPr>
        <w:rPr>
          <w:rFonts w:ascii="Times New Roman" w:hAnsi="Times New Roman" w:cs="Times New Roman"/>
        </w:rPr>
      </w:pPr>
      <w:r w:rsidRPr="003C5312">
        <w:rPr>
          <w:rFonts w:ascii="Times New Roman" w:hAnsi="Times New Roman" w:cs="Times New Roman"/>
          <w:b/>
          <w:bCs/>
        </w:rPr>
        <w:t>Mante</w:t>
      </w:r>
      <w:r w:rsidR="00384B25">
        <w:rPr>
          <w:rFonts w:ascii="Times New Roman" w:hAnsi="Times New Roman" w:cs="Times New Roman"/>
          <w:b/>
          <w:bCs/>
        </w:rPr>
        <w:t>l</w:t>
      </w:r>
      <w:r w:rsidRPr="003C5312">
        <w:rPr>
          <w:rFonts w:ascii="Times New Roman" w:hAnsi="Times New Roman" w:cs="Times New Roman"/>
          <w:b/>
          <w:bCs/>
        </w:rPr>
        <w:t>fläche v</w:t>
      </w:r>
      <w:r w:rsidR="00A34101" w:rsidRPr="003C5312">
        <w:rPr>
          <w:rFonts w:ascii="Times New Roman" w:hAnsi="Times New Roman" w:cs="Times New Roman"/>
          <w:b/>
          <w:bCs/>
        </w:rPr>
        <w:t>ierseitige Pyramide</w:t>
      </w:r>
      <w:r w:rsidR="00FB66D0">
        <w:rPr>
          <w:rFonts w:ascii="Times New Roman" w:hAnsi="Times New Roman" w:cs="Times New Roman"/>
        </w:rPr>
        <w:t xml:space="preserve"> </w:t>
      </w:r>
      <w:r w:rsidR="00D66501">
        <w:rPr>
          <w:rFonts w:ascii="Times New Roman" w:hAnsi="Times New Roman" w:cs="Times New Roman"/>
        </w:rPr>
        <w:br/>
      </w:r>
      <w:r w:rsidR="006C354A">
        <w:rPr>
          <w:rFonts w:ascii="Times New Roman" w:eastAsiaTheme="minorEastAsia" w:hAnsi="Times New Roman" w:cs="Times New Roman"/>
        </w:rPr>
        <w:t xml:space="preserve">Summierte Flächen der Seiten-Dreiecke: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∆ssa+∆ssb</m:t>
        </m:r>
      </m:oMath>
      <w:r w:rsidR="006C354A">
        <w:rPr>
          <w:rFonts w:ascii="Times New Roman" w:hAnsi="Times New Roman" w:cs="Times New Roman"/>
        </w:rPr>
        <w:t xml:space="preserve"> </w:t>
      </w:r>
      <w:r w:rsidR="006C354A">
        <w:rPr>
          <w:rFonts w:ascii="Times New Roman" w:hAnsi="Times New Roman" w:cs="Times New Roman"/>
        </w:rPr>
        <w:br/>
      </w:r>
      <w:r w:rsidR="002043CF">
        <w:rPr>
          <w:rFonts w:ascii="Times New Roman" w:hAnsi="Times New Roman" w:cs="Times New Roman"/>
        </w:rPr>
        <w:t xml:space="preserve">wobei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A2273B">
        <w:rPr>
          <w:rFonts w:ascii="Times New Roman" w:eastAsiaTheme="minorEastAsia" w:hAnsi="Times New Roman" w:cs="Times New Roman"/>
          <w:sz w:val="24"/>
          <w:szCs w:val="24"/>
        </w:rPr>
        <w:br/>
      </w:r>
      <w:r w:rsidR="00A2273B" w:rsidRPr="002A2228">
        <w:rPr>
          <w:rFonts w:ascii="Times New Roman" w:eastAsiaTheme="minorEastAsia" w:hAnsi="Times New Roman" w:cs="Times New Roman"/>
        </w:rPr>
        <w:t>wob</w:t>
      </w:r>
      <w:r w:rsidR="002A2228">
        <w:rPr>
          <w:rFonts w:ascii="Times New Roman" w:eastAsiaTheme="minorEastAsia" w:hAnsi="Times New Roman" w:cs="Times New Roman"/>
        </w:rPr>
        <w:t>ei die</w:t>
      </w:r>
      <w:r w:rsidR="00A2273B" w:rsidRPr="002A2228">
        <w:rPr>
          <w:rFonts w:ascii="Times New Roman" w:eastAsiaTheme="minorEastAsia" w:hAnsi="Times New Roman" w:cs="Times New Roman"/>
        </w:rPr>
        <w:t xml:space="preserve"> Diagonale Grundfläche</w:t>
      </w:r>
      <w:r w:rsidR="002A2228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d</m:t>
        </m:r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1088881C" w14:textId="320F3278" w:rsidR="00CE27B6" w:rsidRDefault="00CE27B6" w:rsidP="00CE27B6">
      <w:pPr>
        <w:pStyle w:val="Aufgabentext"/>
        <w:rPr>
          <w:rFonts w:ascii="Times New Roman" w:hAnsi="Times New Roman" w:cs="Times New Roman"/>
        </w:rPr>
      </w:pPr>
    </w:p>
    <w:p w14:paraId="0C0FF03A" w14:textId="77777777" w:rsidR="00FB3ADB" w:rsidRPr="002A2228" w:rsidRDefault="00FB3ADB" w:rsidP="00CE27B6">
      <w:pPr>
        <w:pStyle w:val="Aufgabentext"/>
        <w:rPr>
          <w:rFonts w:ascii="Times New Roman" w:hAnsi="Times New Roman" w:cs="Times New Roman"/>
        </w:rPr>
      </w:pPr>
    </w:p>
    <w:p w14:paraId="00096C7E" w14:textId="7734FB9F" w:rsidR="006F3D0D" w:rsidRDefault="006F3D0D" w:rsidP="00B6032B">
      <w:pPr>
        <w:pStyle w:val="Aufgabentext"/>
        <w:pBdr>
          <w:top w:val="single" w:sz="4" w:space="1" w:color="auto"/>
        </w:pBdr>
        <w:jc w:val="both"/>
      </w:pPr>
      <w:bookmarkStart w:id="0" w:name="_Hlk94802555"/>
    </w:p>
    <w:bookmarkEnd w:id="0"/>
    <w:p w14:paraId="39A83EDA" w14:textId="58E27027" w:rsidR="00B7356A" w:rsidRDefault="00B73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9ECA1D" w14:textId="54C6138E" w:rsidR="00357BEB" w:rsidRPr="00357BEB" w:rsidRDefault="00357BEB" w:rsidP="00357BEB">
      <w:pPr>
        <w:pStyle w:val="Aufgabentext"/>
        <w:spacing w:before="120"/>
        <w:jc w:val="both"/>
        <w:rPr>
          <w:b/>
          <w:bCs/>
        </w:rPr>
      </w:pPr>
      <w:r>
        <w:lastRenderedPageBreak/>
        <w:t xml:space="preserve">Inzwischen haben Sie Erfahrung und </w:t>
      </w:r>
      <w:r w:rsidR="005257C1">
        <w:t>sollen daher ein Großteil der Software schreiben</w:t>
      </w:r>
      <w:r>
        <w:t>.</w:t>
      </w:r>
      <w:r w:rsidR="005257C1">
        <w:t xml:space="preserve"> Zwischendurch sollen Sie sich aber mit Ihren Teamleitern abstimmen.</w:t>
      </w:r>
    </w:p>
    <w:p w14:paraId="018F43C0" w14:textId="2D1F6B91" w:rsidR="00357BEB" w:rsidRPr="00357BEB" w:rsidRDefault="00357BEB" w:rsidP="00357BEB">
      <w:pPr>
        <w:pStyle w:val="Aufgabentext"/>
        <w:keepNext/>
        <w:spacing w:before="240"/>
        <w:jc w:val="both"/>
        <w:rPr>
          <w:b/>
          <w:bCs/>
        </w:rPr>
      </w:pPr>
      <w:r w:rsidRPr="00235BA5">
        <w:rPr>
          <w:b/>
          <w:bCs/>
        </w:rPr>
        <w:t xml:space="preserve">Aufgabe </w:t>
      </w:r>
      <w:r>
        <w:rPr>
          <w:b/>
          <w:bCs/>
        </w:rPr>
        <w:t>1</w:t>
      </w:r>
    </w:p>
    <w:p w14:paraId="7026C176" w14:textId="13CDCE31" w:rsidR="00357BEB" w:rsidRDefault="00357BEB" w:rsidP="00357BEB">
      <w:pPr>
        <w:pStyle w:val="Aufgabentext"/>
        <w:spacing w:before="120"/>
        <w:jc w:val="both"/>
      </w:pPr>
      <w:r>
        <w:t xml:space="preserve">Entwerfen Sie </w:t>
      </w:r>
      <w:r w:rsidR="005257C1">
        <w:t xml:space="preserve">als erstes </w:t>
      </w:r>
      <w:r>
        <w:t>einen Entwurf als Klassendiagramm.</w:t>
      </w:r>
      <w:r w:rsidR="005257C1">
        <w:t xml:space="preserve"> Denken Sie daran, dass Sie bereits Funktionalität für diverse zweidimensionale Figuren implementiert haben und an das DRY-Prinzip "do not repeat yourself".</w:t>
      </w:r>
    </w:p>
    <w:p w14:paraId="19AB7E1B" w14:textId="77777777" w:rsidR="00DE2DC1" w:rsidRPr="00357BEB" w:rsidRDefault="00DE2DC1" w:rsidP="00DE2DC1">
      <w:pPr>
        <w:pStyle w:val="Aufgabentext"/>
        <w:keepNext/>
        <w:spacing w:before="240"/>
        <w:jc w:val="both"/>
        <w:rPr>
          <w:b/>
          <w:bCs/>
        </w:rPr>
      </w:pPr>
      <w:r w:rsidRPr="00235BA5">
        <w:rPr>
          <w:b/>
          <w:bCs/>
        </w:rPr>
        <w:t xml:space="preserve">Aufgabe </w:t>
      </w:r>
      <w:r>
        <w:rPr>
          <w:b/>
          <w:bCs/>
        </w:rPr>
        <w:t>2</w:t>
      </w:r>
    </w:p>
    <w:p w14:paraId="596BDA88" w14:textId="4A622A56" w:rsidR="00DE2DC1" w:rsidRPr="00746071" w:rsidRDefault="00DE2DC1" w:rsidP="00357BEB">
      <w:pPr>
        <w:pStyle w:val="Aufgabentext"/>
        <w:spacing w:before="120"/>
        <w:jc w:val="both"/>
      </w:pPr>
      <w:r w:rsidRPr="00746071">
        <w:t>Nachdem der Entwurf abgesegnet ist, sollen Sie Ihren Entwurf implementieren. D</w:t>
      </w:r>
      <w:r w:rsidR="00EC2F76">
        <w:t>e</w:t>
      </w:r>
      <w:r w:rsidRPr="00746071">
        <w:t>nken Sie auch an Fehlerabfang wie ungültige Höhen, Radien, usw.</w:t>
      </w:r>
    </w:p>
    <w:p w14:paraId="71577784" w14:textId="0A10B070" w:rsidR="00D561CE" w:rsidRPr="00357BEB" w:rsidRDefault="00357BEB" w:rsidP="00A373A4">
      <w:pPr>
        <w:pStyle w:val="Aufgabentext"/>
        <w:keepNext/>
        <w:pBdr>
          <w:top w:val="single" w:sz="4" w:space="1" w:color="auto"/>
          <w:bottom w:val="single" w:sz="4" w:space="1" w:color="auto"/>
        </w:pBdr>
        <w:spacing w:before="240"/>
        <w:ind w:right="84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GENERICS</w:t>
      </w:r>
    </w:p>
    <w:p w14:paraId="4056A16B" w14:textId="77777777" w:rsidR="001B73EA" w:rsidRPr="00693211" w:rsidRDefault="001B73EA" w:rsidP="001B73EA">
      <w:pPr>
        <w:pStyle w:val="Aufgabentext"/>
        <w:spacing w:before="240"/>
        <w:jc w:val="both"/>
        <w:rPr>
          <w:b/>
          <w:bCs/>
        </w:rPr>
      </w:pPr>
      <w:r w:rsidRPr="00235BA5">
        <w:rPr>
          <w:b/>
          <w:bCs/>
        </w:rPr>
        <w:t xml:space="preserve">Aufgabe </w:t>
      </w:r>
      <w:r>
        <w:rPr>
          <w:b/>
          <w:bCs/>
        </w:rPr>
        <w:t>3</w:t>
      </w:r>
    </w:p>
    <w:p w14:paraId="1FA7F790" w14:textId="509F6E43" w:rsidR="00DE2DC1" w:rsidRDefault="00DE2DC1" w:rsidP="00693211">
      <w:pPr>
        <w:pStyle w:val="Aufgabentext"/>
        <w:tabs>
          <w:tab w:val="left" w:pos="927"/>
        </w:tabs>
        <w:spacing w:before="120"/>
        <w:jc w:val="both"/>
      </w:pPr>
      <w:r>
        <w:t xml:space="preserve">Guss im Fluss KG ist </w:t>
      </w:r>
      <w:r w:rsidR="00E376EF">
        <w:t xml:space="preserve">weitgehend zufrieden mit der von Ihnen implementierten Software. </w:t>
      </w:r>
      <w:r w:rsidR="004E35FD">
        <w:t xml:space="preserve">Es ist schön, alle Figuren auf die selbe Art und Weise kalkulieren zu können. </w:t>
      </w:r>
      <w:r w:rsidR="00E376EF">
        <w:t>Allerding</w:t>
      </w:r>
      <w:r w:rsidR="004E35FD">
        <w:t>s</w:t>
      </w:r>
      <w:r w:rsidR="00E376EF">
        <w:t xml:space="preserve"> würde </w:t>
      </w:r>
      <w:r w:rsidR="004E35FD">
        <w:t xml:space="preserve">Guss im Fluss </w:t>
      </w:r>
      <w:r w:rsidR="00E376EF">
        <w:t xml:space="preserve">gerne etwas mehr Sicherheit über die genaue Form der geraden Prismen haben. </w:t>
      </w:r>
      <w:r w:rsidR="004E35FD">
        <w:t>Sprechen Sie in Partnerarbeit über die Möglichkeiten, das zu realisieren.</w:t>
      </w:r>
    </w:p>
    <w:p w14:paraId="523967A2" w14:textId="323F12CE" w:rsidR="00DE2DC1" w:rsidRPr="00357BEB" w:rsidRDefault="00DE2DC1" w:rsidP="00DE2DC1">
      <w:pPr>
        <w:pStyle w:val="Aufgabentext"/>
        <w:keepNext/>
        <w:spacing w:before="240"/>
        <w:jc w:val="both"/>
        <w:rPr>
          <w:b/>
          <w:bCs/>
        </w:rPr>
      </w:pPr>
      <w:r w:rsidRPr="00235BA5">
        <w:rPr>
          <w:b/>
          <w:bCs/>
        </w:rPr>
        <w:t xml:space="preserve">Aufgabe </w:t>
      </w:r>
      <w:r>
        <w:rPr>
          <w:b/>
          <w:bCs/>
        </w:rPr>
        <w:t>4</w:t>
      </w:r>
    </w:p>
    <w:p w14:paraId="114D0159" w14:textId="7DCF727B" w:rsidR="00DE2DC1" w:rsidRPr="004E35FD" w:rsidRDefault="004E35FD" w:rsidP="00693211">
      <w:pPr>
        <w:pStyle w:val="Aufgabentext"/>
        <w:tabs>
          <w:tab w:val="left" w:pos="927"/>
        </w:tabs>
        <w:spacing w:before="120"/>
        <w:jc w:val="both"/>
      </w:pPr>
      <w:r>
        <w:t>Informieren Sie sich über die Möglichkeit, Generics für die Typsicherheit einzusetzen. Hierzu wird wieder ein Vortrag am BWV angeboten.</w:t>
      </w:r>
    </w:p>
    <w:p w14:paraId="742F31E1" w14:textId="4CBE27E4" w:rsidR="004E35FD" w:rsidRPr="00357BEB" w:rsidRDefault="004E35FD" w:rsidP="004E35FD">
      <w:pPr>
        <w:pStyle w:val="Aufgabentext"/>
        <w:keepNext/>
        <w:spacing w:before="240"/>
        <w:jc w:val="both"/>
        <w:rPr>
          <w:b/>
          <w:bCs/>
        </w:rPr>
      </w:pPr>
      <w:r w:rsidRPr="00235BA5">
        <w:rPr>
          <w:b/>
          <w:bCs/>
        </w:rPr>
        <w:t xml:space="preserve">Aufgabe </w:t>
      </w:r>
      <w:r w:rsidR="00F63C9F">
        <w:rPr>
          <w:b/>
          <w:bCs/>
        </w:rPr>
        <w:t>5</w:t>
      </w:r>
    </w:p>
    <w:p w14:paraId="05D38E3D" w14:textId="4F087271" w:rsidR="004E35FD" w:rsidRDefault="00F63C9F" w:rsidP="004E35FD">
      <w:pPr>
        <w:pStyle w:val="Aufgabentext"/>
        <w:tabs>
          <w:tab w:val="left" w:pos="927"/>
        </w:tabs>
        <w:spacing w:before="120"/>
        <w:jc w:val="both"/>
      </w:pPr>
      <w:r>
        <w:t xml:space="preserve">Setzen Sie Generics bei Ihren </w:t>
      </w:r>
      <w:r w:rsidR="009475EC">
        <w:t>dreidimensionalen Figuren</w:t>
      </w:r>
      <w:bookmarkStart w:id="1" w:name="_GoBack"/>
      <w:bookmarkEnd w:id="1"/>
      <w:r>
        <w:t xml:space="preserve"> zur Typsicherheit ein. </w:t>
      </w:r>
    </w:p>
    <w:p w14:paraId="3D857FF4" w14:textId="740F8373" w:rsidR="00F63C9F" w:rsidRPr="00A4180A" w:rsidRDefault="00F63C9F" w:rsidP="00F63C9F">
      <w:pPr>
        <w:pStyle w:val="Aufgabentext"/>
        <w:numPr>
          <w:ilvl w:val="0"/>
          <w:numId w:val="15"/>
        </w:numPr>
        <w:spacing w:before="120"/>
        <w:ind w:left="284" w:hanging="284"/>
        <w:jc w:val="both"/>
        <w:rPr>
          <w:b/>
          <w:bCs/>
        </w:rPr>
      </w:pPr>
      <w:r>
        <w:t xml:space="preserve">Passen Sie hierzu Ihr Klassendiagramm an. </w:t>
      </w:r>
    </w:p>
    <w:p w14:paraId="458A80AB" w14:textId="3085B593" w:rsidR="00F63C9F" w:rsidRPr="00A4180A" w:rsidRDefault="00F63C9F" w:rsidP="00F63C9F">
      <w:pPr>
        <w:pStyle w:val="Aufgabentext"/>
        <w:numPr>
          <w:ilvl w:val="0"/>
          <w:numId w:val="15"/>
        </w:numPr>
        <w:spacing w:before="120"/>
        <w:ind w:left="284" w:hanging="284"/>
        <w:jc w:val="both"/>
        <w:rPr>
          <w:b/>
          <w:bCs/>
        </w:rPr>
      </w:pPr>
      <w:r>
        <w:t xml:space="preserve">Implementieren Sie die Änderungen in Ihrer Software. </w:t>
      </w:r>
    </w:p>
    <w:p w14:paraId="20046745" w14:textId="04BF96BC" w:rsidR="004E35FD" w:rsidRPr="00357BEB" w:rsidRDefault="004E35FD" w:rsidP="004E35FD">
      <w:pPr>
        <w:pStyle w:val="Aufgabentext"/>
        <w:keepNext/>
        <w:spacing w:before="240"/>
        <w:jc w:val="both"/>
        <w:rPr>
          <w:b/>
          <w:bCs/>
        </w:rPr>
      </w:pPr>
      <w:r w:rsidRPr="00235BA5">
        <w:rPr>
          <w:b/>
          <w:bCs/>
        </w:rPr>
        <w:t xml:space="preserve">Aufgabe </w:t>
      </w:r>
      <w:r w:rsidR="00724A06">
        <w:rPr>
          <w:b/>
          <w:bCs/>
        </w:rPr>
        <w:t>6</w:t>
      </w:r>
    </w:p>
    <w:p w14:paraId="7BBA4AA4" w14:textId="77777777" w:rsidR="009523CF" w:rsidRDefault="009523CF" w:rsidP="004E35FD">
      <w:pPr>
        <w:pStyle w:val="Aufgabentext"/>
        <w:tabs>
          <w:tab w:val="left" w:pos="927"/>
        </w:tabs>
        <w:spacing w:before="120"/>
        <w:jc w:val="both"/>
      </w:pPr>
      <w:r>
        <w:t xml:space="preserve">Guss im Fluss liefert Ihnen eine Datei mit den Preisen für die angebotenen Materialien. </w:t>
      </w:r>
    </w:p>
    <w:p w14:paraId="1C7BD027" w14:textId="14345D59" w:rsidR="004E35FD" w:rsidRPr="0097115B" w:rsidRDefault="009523CF" w:rsidP="009523CF">
      <w:pPr>
        <w:pStyle w:val="Aufgabentext"/>
        <w:numPr>
          <w:ilvl w:val="0"/>
          <w:numId w:val="16"/>
        </w:numPr>
        <w:spacing w:before="120"/>
        <w:ind w:left="284" w:hanging="284"/>
        <w:jc w:val="both"/>
        <w:rPr>
          <w:b/>
          <w:bCs/>
        </w:rPr>
      </w:pPr>
      <w:r>
        <w:t>Ergänzen Sie Ihren Software-Entwurf um die notwendigen Klassen, um die Funktionalität zum Kalkulieren des Preises für eine Form bereitzustellen.</w:t>
      </w:r>
    </w:p>
    <w:p w14:paraId="37EDE28B" w14:textId="37D714E5" w:rsidR="009523CF" w:rsidRPr="0097115B" w:rsidRDefault="009523CF" w:rsidP="009523CF">
      <w:pPr>
        <w:pStyle w:val="Aufgabentext"/>
        <w:numPr>
          <w:ilvl w:val="0"/>
          <w:numId w:val="16"/>
        </w:numPr>
        <w:spacing w:before="120"/>
        <w:ind w:left="284" w:hanging="284"/>
        <w:jc w:val="both"/>
        <w:rPr>
          <w:b/>
        </w:rPr>
      </w:pPr>
      <w:r>
        <w:t>Nutzen Sie Ihr Einstiegsprogramm TemperatureDataRetriever</w:t>
      </w:r>
      <w:r w:rsidR="00F35507">
        <w:t>,</w:t>
      </w:r>
      <w:r>
        <w:t xml:space="preserve"> </w:t>
      </w:r>
      <w:r w:rsidR="00F35507">
        <w:t>um sich das Einlesen einer CSV-Datei anzusehen. Lesen Sie die Preise aus den zur Verfügung gestellten Dateien ein und implementieren Sie die geforderten Preiskalkulationen</w:t>
      </w:r>
      <w:r w:rsidR="0097115B">
        <w:t>.</w:t>
      </w:r>
    </w:p>
    <w:sectPr w:rsidR="009523CF" w:rsidRPr="0097115B" w:rsidSect="00330437">
      <w:footerReference w:type="default" r:id="rId12"/>
      <w:headerReference w:type="first" r:id="rId13"/>
      <w:footerReference w:type="first" r:id="rId14"/>
      <w:pgSz w:w="11906" w:h="16838"/>
      <w:pgMar w:top="720" w:right="720" w:bottom="568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23089" w14:textId="77777777" w:rsidR="00577C27" w:rsidRDefault="00577C27" w:rsidP="003D2EEB">
      <w:r>
        <w:separator/>
      </w:r>
    </w:p>
  </w:endnote>
  <w:endnote w:type="continuationSeparator" w:id="0">
    <w:p w14:paraId="5E529592" w14:textId="77777777" w:rsidR="00577C27" w:rsidRDefault="00577C27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Condensed Light">
    <w:altName w:val="Roboto Condensed Light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4119C" w14:textId="77777777" w:rsidR="00BD3F65" w:rsidRDefault="009475EC">
    <w:pPr>
      <w:pStyle w:val="Fuzeile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  <w:p w14:paraId="6054699B" w14:textId="77777777" w:rsidR="00BD3F65" w:rsidRDefault="00BD3F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E4BC3" w14:textId="77777777" w:rsidR="00BD3F65" w:rsidRDefault="009475EC">
    <w:pPr>
      <w:pStyle w:val="Fuzeile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3E7109">
          <w:rPr>
            <w:noProof/>
          </w:rPr>
          <w:t>1</w:t>
        </w:r>
        <w:r w:rsidR="00BD3F65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219A2" w14:textId="77777777" w:rsidR="00577C27" w:rsidRDefault="00577C27" w:rsidP="003D2EEB">
      <w:r>
        <w:separator/>
      </w:r>
    </w:p>
  </w:footnote>
  <w:footnote w:type="continuationSeparator" w:id="0">
    <w:p w14:paraId="723458B6" w14:textId="77777777" w:rsidR="00577C27" w:rsidRDefault="00577C27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61EAC" w14:textId="77777777" w:rsidR="003D2EEB" w:rsidRDefault="003D2EE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93056" behindDoc="0" locked="0" layoutInCell="1" allowOverlap="1" wp14:anchorId="7FB13A3A" wp14:editId="47A1DC2A">
          <wp:simplePos x="0" y="0"/>
          <wp:positionH relativeFrom="column">
            <wp:posOffset>-187960</wp:posOffset>
          </wp:positionH>
          <wp:positionV relativeFrom="paragraph">
            <wp:posOffset>-238125</wp:posOffset>
          </wp:positionV>
          <wp:extent cx="2458192" cy="797760"/>
          <wp:effectExtent l="0" t="0" r="0" b="0"/>
          <wp:wrapNone/>
          <wp:docPr id="3" name="Grafik 3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035ED5" w14:textId="77777777" w:rsidR="003D2EEB" w:rsidRDefault="003D2EEB">
    <w:pPr>
      <w:pStyle w:val="Kopfzeile"/>
    </w:pPr>
  </w:p>
  <w:p w14:paraId="6E5A13FA" w14:textId="5AF3BC22" w:rsidR="00024A00" w:rsidRPr="00D736A3" w:rsidRDefault="00927866" w:rsidP="00927866">
    <w:pPr>
      <w:pStyle w:val="Kopfzeile"/>
      <w:tabs>
        <w:tab w:val="clear" w:pos="4536"/>
        <w:tab w:val="clear" w:pos="9072"/>
        <w:tab w:val="center" w:pos="5670"/>
      </w:tabs>
      <w:rPr>
        <w:sz w:val="28"/>
      </w:rPr>
    </w:pPr>
    <w:r>
      <w:rPr>
        <w:sz w:val="28"/>
      </w:rPr>
      <w:tab/>
    </w:r>
    <w:r w:rsidR="007A053D">
      <w:rPr>
        <w:sz w:val="28"/>
      </w:rPr>
      <w:t xml:space="preserve">Thema: </w:t>
    </w:r>
    <w:r w:rsidR="00FD7169">
      <w:rPr>
        <w:sz w:val="28"/>
      </w:rPr>
      <w:t>Generics</w:t>
    </w:r>
  </w:p>
  <w:p w14:paraId="471B037B" w14:textId="77777777" w:rsidR="00DA3838" w:rsidRDefault="00DA3838" w:rsidP="00BE0AE4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851"/>
      </w:tabs>
    </w:pPr>
  </w:p>
  <w:p w14:paraId="10BD4EBE" w14:textId="1E865CAB" w:rsidR="00BE0AE4" w:rsidRPr="003D2EEB" w:rsidRDefault="00927866" w:rsidP="00927866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7938"/>
      </w:tabs>
    </w:pPr>
    <w:r>
      <w:t>Name:</w:t>
    </w:r>
    <w:r>
      <w:tab/>
    </w:r>
    <w:r w:rsidR="00BE0AE4">
      <w:t>Datum:</w:t>
    </w:r>
    <w:r w:rsidR="00DA383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A91"/>
    <w:multiLevelType w:val="hybridMultilevel"/>
    <w:tmpl w:val="E88CF482"/>
    <w:lvl w:ilvl="0" w:tplc="2904F9E2">
      <w:start w:val="2"/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F42E5"/>
    <w:multiLevelType w:val="hybridMultilevel"/>
    <w:tmpl w:val="4498DBD8"/>
    <w:lvl w:ilvl="0" w:tplc="FFFFFFFF">
      <w:start w:val="1"/>
      <w:numFmt w:val="upperLetter"/>
      <w:lvlText w:val="%1) 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120D8"/>
    <w:multiLevelType w:val="hybridMultilevel"/>
    <w:tmpl w:val="90904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95EF8"/>
    <w:multiLevelType w:val="hybridMultilevel"/>
    <w:tmpl w:val="14788E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50BD6"/>
    <w:multiLevelType w:val="hybridMultilevel"/>
    <w:tmpl w:val="52F0569C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896362C"/>
    <w:multiLevelType w:val="hybridMultilevel"/>
    <w:tmpl w:val="D0DAB71A"/>
    <w:lvl w:ilvl="0" w:tplc="EF58A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A3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9E7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DE4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86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23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A7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04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2E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8760E"/>
    <w:multiLevelType w:val="hybridMultilevel"/>
    <w:tmpl w:val="A51A6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847B4"/>
    <w:multiLevelType w:val="hybridMultilevel"/>
    <w:tmpl w:val="F6BC2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2E01B4E"/>
    <w:multiLevelType w:val="hybridMultilevel"/>
    <w:tmpl w:val="2466B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33D09"/>
    <w:multiLevelType w:val="hybridMultilevel"/>
    <w:tmpl w:val="4498DBD8"/>
    <w:lvl w:ilvl="0" w:tplc="51DE3B38">
      <w:start w:val="1"/>
      <w:numFmt w:val="upperLetter"/>
      <w:lvlText w:val="%1) "/>
      <w:lvlJc w:val="left"/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95149"/>
    <w:multiLevelType w:val="hybridMultilevel"/>
    <w:tmpl w:val="03B8FA70"/>
    <w:lvl w:ilvl="0" w:tplc="9B12A7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40EA1"/>
    <w:multiLevelType w:val="hybridMultilevel"/>
    <w:tmpl w:val="52F0569C"/>
    <w:lvl w:ilvl="0" w:tplc="04070017">
      <w:start w:val="1"/>
      <w:numFmt w:val="lowerLetter"/>
      <w:lvlText w:val="%1)"/>
      <w:lvlJc w:val="left"/>
      <w:pPr>
        <w:ind w:left="1776" w:hanging="360"/>
      </w:pPr>
    </w:lvl>
    <w:lvl w:ilvl="1" w:tplc="08090019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C3A36AC"/>
    <w:multiLevelType w:val="hybridMultilevel"/>
    <w:tmpl w:val="52F0569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14"/>
  </w:num>
  <w:num w:numId="11">
    <w:abstractNumId w:val="15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09"/>
    <w:rsid w:val="00002A74"/>
    <w:rsid w:val="00024A00"/>
    <w:rsid w:val="0003577F"/>
    <w:rsid w:val="00041E03"/>
    <w:rsid w:val="00066F16"/>
    <w:rsid w:val="00075286"/>
    <w:rsid w:val="000870C8"/>
    <w:rsid w:val="000A4E90"/>
    <w:rsid w:val="000D6DF1"/>
    <w:rsid w:val="000E00C7"/>
    <w:rsid w:val="000E16D6"/>
    <w:rsid w:val="00114161"/>
    <w:rsid w:val="00167344"/>
    <w:rsid w:val="00173B0A"/>
    <w:rsid w:val="00182DFB"/>
    <w:rsid w:val="0018654B"/>
    <w:rsid w:val="00186E5E"/>
    <w:rsid w:val="0019308E"/>
    <w:rsid w:val="0019330B"/>
    <w:rsid w:val="00194873"/>
    <w:rsid w:val="0019745D"/>
    <w:rsid w:val="001A3699"/>
    <w:rsid w:val="001B23B7"/>
    <w:rsid w:val="001B4CD1"/>
    <w:rsid w:val="001B686E"/>
    <w:rsid w:val="001B73EA"/>
    <w:rsid w:val="001C1C9A"/>
    <w:rsid w:val="001C4478"/>
    <w:rsid w:val="001E520C"/>
    <w:rsid w:val="00202FA2"/>
    <w:rsid w:val="002043CF"/>
    <w:rsid w:val="00215B1E"/>
    <w:rsid w:val="0022786F"/>
    <w:rsid w:val="00234D1D"/>
    <w:rsid w:val="00235BA5"/>
    <w:rsid w:val="0023769F"/>
    <w:rsid w:val="0028256A"/>
    <w:rsid w:val="002861D9"/>
    <w:rsid w:val="002A2228"/>
    <w:rsid w:val="002A29CB"/>
    <w:rsid w:val="002B2D90"/>
    <w:rsid w:val="002D5505"/>
    <w:rsid w:val="002E5159"/>
    <w:rsid w:val="00315B3D"/>
    <w:rsid w:val="00320437"/>
    <w:rsid w:val="003231ED"/>
    <w:rsid w:val="00330437"/>
    <w:rsid w:val="003365D3"/>
    <w:rsid w:val="00336857"/>
    <w:rsid w:val="0034658B"/>
    <w:rsid w:val="00357BEB"/>
    <w:rsid w:val="00375590"/>
    <w:rsid w:val="00384B25"/>
    <w:rsid w:val="003979F5"/>
    <w:rsid w:val="003A7837"/>
    <w:rsid w:val="003C5312"/>
    <w:rsid w:val="003D1734"/>
    <w:rsid w:val="003D2EEB"/>
    <w:rsid w:val="003E7109"/>
    <w:rsid w:val="003F1AF4"/>
    <w:rsid w:val="00401217"/>
    <w:rsid w:val="00423D34"/>
    <w:rsid w:val="00432B70"/>
    <w:rsid w:val="00434C04"/>
    <w:rsid w:val="00435D2D"/>
    <w:rsid w:val="00444F4D"/>
    <w:rsid w:val="0044544F"/>
    <w:rsid w:val="00445DA9"/>
    <w:rsid w:val="0046380C"/>
    <w:rsid w:val="00467184"/>
    <w:rsid w:val="004674F2"/>
    <w:rsid w:val="00470F80"/>
    <w:rsid w:val="00472A5B"/>
    <w:rsid w:val="004B7DE8"/>
    <w:rsid w:val="004C48F0"/>
    <w:rsid w:val="004C6FFA"/>
    <w:rsid w:val="004D2898"/>
    <w:rsid w:val="004E35FD"/>
    <w:rsid w:val="005257C1"/>
    <w:rsid w:val="00546048"/>
    <w:rsid w:val="0055711E"/>
    <w:rsid w:val="0057577D"/>
    <w:rsid w:val="00577C27"/>
    <w:rsid w:val="005804D3"/>
    <w:rsid w:val="0058335A"/>
    <w:rsid w:val="00585C90"/>
    <w:rsid w:val="005A2D85"/>
    <w:rsid w:val="005A3715"/>
    <w:rsid w:val="005A59A2"/>
    <w:rsid w:val="005B126A"/>
    <w:rsid w:val="005C06F3"/>
    <w:rsid w:val="005C0BF2"/>
    <w:rsid w:val="00612100"/>
    <w:rsid w:val="00617F3C"/>
    <w:rsid w:val="0063178A"/>
    <w:rsid w:val="00644B62"/>
    <w:rsid w:val="0065756B"/>
    <w:rsid w:val="00657A96"/>
    <w:rsid w:val="0066775A"/>
    <w:rsid w:val="00681847"/>
    <w:rsid w:val="00682500"/>
    <w:rsid w:val="0068280D"/>
    <w:rsid w:val="00686478"/>
    <w:rsid w:val="00687BB7"/>
    <w:rsid w:val="00690C9D"/>
    <w:rsid w:val="006924EE"/>
    <w:rsid w:val="00693211"/>
    <w:rsid w:val="006B3FB1"/>
    <w:rsid w:val="006B5235"/>
    <w:rsid w:val="006C0A93"/>
    <w:rsid w:val="006C30CC"/>
    <w:rsid w:val="006C354A"/>
    <w:rsid w:val="006C6D64"/>
    <w:rsid w:val="006E55F9"/>
    <w:rsid w:val="006E6AB7"/>
    <w:rsid w:val="006F0620"/>
    <w:rsid w:val="006F3D0D"/>
    <w:rsid w:val="006F66A2"/>
    <w:rsid w:val="006F7975"/>
    <w:rsid w:val="00704EE9"/>
    <w:rsid w:val="00707054"/>
    <w:rsid w:val="00707487"/>
    <w:rsid w:val="00717832"/>
    <w:rsid w:val="00721FC4"/>
    <w:rsid w:val="00723B1D"/>
    <w:rsid w:val="00724A06"/>
    <w:rsid w:val="00730A76"/>
    <w:rsid w:val="007379A1"/>
    <w:rsid w:val="00746071"/>
    <w:rsid w:val="00773B8C"/>
    <w:rsid w:val="00790813"/>
    <w:rsid w:val="007A053D"/>
    <w:rsid w:val="007B23B0"/>
    <w:rsid w:val="007B24CC"/>
    <w:rsid w:val="007B3EB9"/>
    <w:rsid w:val="007C65BC"/>
    <w:rsid w:val="007E7708"/>
    <w:rsid w:val="007F0B17"/>
    <w:rsid w:val="0080143B"/>
    <w:rsid w:val="0080610D"/>
    <w:rsid w:val="00812EEA"/>
    <w:rsid w:val="008449FF"/>
    <w:rsid w:val="00846C69"/>
    <w:rsid w:val="008600B4"/>
    <w:rsid w:val="00864FBE"/>
    <w:rsid w:val="00893229"/>
    <w:rsid w:val="008A6065"/>
    <w:rsid w:val="008B0132"/>
    <w:rsid w:val="008B54D2"/>
    <w:rsid w:val="008D2F85"/>
    <w:rsid w:val="008D41F9"/>
    <w:rsid w:val="008D44FB"/>
    <w:rsid w:val="008F042E"/>
    <w:rsid w:val="009220AE"/>
    <w:rsid w:val="00927866"/>
    <w:rsid w:val="0094607F"/>
    <w:rsid w:val="009475EC"/>
    <w:rsid w:val="00947747"/>
    <w:rsid w:val="00947ACF"/>
    <w:rsid w:val="009523CF"/>
    <w:rsid w:val="009543A1"/>
    <w:rsid w:val="00964FED"/>
    <w:rsid w:val="00970B38"/>
    <w:rsid w:val="0097115B"/>
    <w:rsid w:val="009979BA"/>
    <w:rsid w:val="009A4DDB"/>
    <w:rsid w:val="009A6F19"/>
    <w:rsid w:val="009A79A9"/>
    <w:rsid w:val="009F37D8"/>
    <w:rsid w:val="009F7EF0"/>
    <w:rsid w:val="00A058EE"/>
    <w:rsid w:val="00A2010D"/>
    <w:rsid w:val="00A2273B"/>
    <w:rsid w:val="00A34101"/>
    <w:rsid w:val="00A373A4"/>
    <w:rsid w:val="00A4180A"/>
    <w:rsid w:val="00A466A0"/>
    <w:rsid w:val="00A71618"/>
    <w:rsid w:val="00A7622C"/>
    <w:rsid w:val="00A8271F"/>
    <w:rsid w:val="00A828C8"/>
    <w:rsid w:val="00AC57CC"/>
    <w:rsid w:val="00AD162B"/>
    <w:rsid w:val="00AD574C"/>
    <w:rsid w:val="00AE4F13"/>
    <w:rsid w:val="00AE6879"/>
    <w:rsid w:val="00AF2414"/>
    <w:rsid w:val="00B1636A"/>
    <w:rsid w:val="00B16835"/>
    <w:rsid w:val="00B44996"/>
    <w:rsid w:val="00B6032B"/>
    <w:rsid w:val="00B71BB9"/>
    <w:rsid w:val="00B7356A"/>
    <w:rsid w:val="00BB19BE"/>
    <w:rsid w:val="00BB5E75"/>
    <w:rsid w:val="00BD3F65"/>
    <w:rsid w:val="00BD7F7F"/>
    <w:rsid w:val="00BE0AE4"/>
    <w:rsid w:val="00BF1C7C"/>
    <w:rsid w:val="00BF2D88"/>
    <w:rsid w:val="00C150C9"/>
    <w:rsid w:val="00C46CA7"/>
    <w:rsid w:val="00C520E5"/>
    <w:rsid w:val="00C5355D"/>
    <w:rsid w:val="00C60CAA"/>
    <w:rsid w:val="00C622D9"/>
    <w:rsid w:val="00C75F0A"/>
    <w:rsid w:val="00C80557"/>
    <w:rsid w:val="00CA142C"/>
    <w:rsid w:val="00CA6CFA"/>
    <w:rsid w:val="00CA6DAD"/>
    <w:rsid w:val="00CB2F5F"/>
    <w:rsid w:val="00CB5DB4"/>
    <w:rsid w:val="00CD429A"/>
    <w:rsid w:val="00CE27B6"/>
    <w:rsid w:val="00CF51C1"/>
    <w:rsid w:val="00D0796E"/>
    <w:rsid w:val="00D11929"/>
    <w:rsid w:val="00D14848"/>
    <w:rsid w:val="00D20971"/>
    <w:rsid w:val="00D21968"/>
    <w:rsid w:val="00D249C8"/>
    <w:rsid w:val="00D261A2"/>
    <w:rsid w:val="00D30830"/>
    <w:rsid w:val="00D561CE"/>
    <w:rsid w:val="00D56DF7"/>
    <w:rsid w:val="00D6195A"/>
    <w:rsid w:val="00D66125"/>
    <w:rsid w:val="00D66501"/>
    <w:rsid w:val="00D736A3"/>
    <w:rsid w:val="00D76722"/>
    <w:rsid w:val="00D861A9"/>
    <w:rsid w:val="00D91A65"/>
    <w:rsid w:val="00DA07B5"/>
    <w:rsid w:val="00DA3838"/>
    <w:rsid w:val="00DA4D2B"/>
    <w:rsid w:val="00DB45A2"/>
    <w:rsid w:val="00DD5BE2"/>
    <w:rsid w:val="00DD7D92"/>
    <w:rsid w:val="00DE2DC1"/>
    <w:rsid w:val="00DE5790"/>
    <w:rsid w:val="00E061D0"/>
    <w:rsid w:val="00E24D4A"/>
    <w:rsid w:val="00E26C03"/>
    <w:rsid w:val="00E376EF"/>
    <w:rsid w:val="00E4081B"/>
    <w:rsid w:val="00E500B3"/>
    <w:rsid w:val="00E5240F"/>
    <w:rsid w:val="00E6251F"/>
    <w:rsid w:val="00E81C4C"/>
    <w:rsid w:val="00E96C6C"/>
    <w:rsid w:val="00EA7AD3"/>
    <w:rsid w:val="00EC2A05"/>
    <w:rsid w:val="00EC2F76"/>
    <w:rsid w:val="00EC6067"/>
    <w:rsid w:val="00ED3F44"/>
    <w:rsid w:val="00EE1BEF"/>
    <w:rsid w:val="00EE2138"/>
    <w:rsid w:val="00EE7664"/>
    <w:rsid w:val="00EE7DAD"/>
    <w:rsid w:val="00F35507"/>
    <w:rsid w:val="00F4403E"/>
    <w:rsid w:val="00F639E5"/>
    <w:rsid w:val="00F63C9F"/>
    <w:rsid w:val="00F66888"/>
    <w:rsid w:val="00F70FE4"/>
    <w:rsid w:val="00F71FF6"/>
    <w:rsid w:val="00F81992"/>
    <w:rsid w:val="00FA6228"/>
    <w:rsid w:val="00FB2DE7"/>
    <w:rsid w:val="00FB3ADB"/>
    <w:rsid w:val="00FB66D0"/>
    <w:rsid w:val="00FD3E18"/>
    <w:rsid w:val="00FD7169"/>
    <w:rsid w:val="00FD7BD2"/>
    <w:rsid w:val="00FE5742"/>
    <w:rsid w:val="00FF14CE"/>
    <w:rsid w:val="00FF31FC"/>
    <w:rsid w:val="00FF516A"/>
    <w:rsid w:val="03EE2FE6"/>
    <w:rsid w:val="39464C59"/>
    <w:rsid w:val="5A41AEAD"/>
    <w:rsid w:val="61E6415F"/>
    <w:rsid w:val="6574F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3463A24B"/>
  <w15:docId w15:val="{5F42737B-19CE-44D8-A7F1-6CAC53AA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28256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066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5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81759B7DFB004A8599E6F327A8EB98" ma:contentTypeVersion="13" ma:contentTypeDescription="Ein neues Dokument erstellen." ma:contentTypeScope="" ma:versionID="bf59b07fe44d08bddc2ad4c38b04ce2f">
  <xsd:schema xmlns:xsd="http://www.w3.org/2001/XMLSchema" xmlns:xs="http://www.w3.org/2001/XMLSchema" xmlns:p="http://schemas.microsoft.com/office/2006/metadata/properties" xmlns:ns2="57e862f9-3287-4edb-8d69-92d4fb48d952" xmlns:ns3="e3667e19-af09-407c-b0d0-da75c7fe26e0" targetNamespace="http://schemas.microsoft.com/office/2006/metadata/properties" ma:root="true" ma:fieldsID="7d36c410247ff108fb3da613e17847a1" ns2:_="" ns3:_="">
    <xsd:import namespace="57e862f9-3287-4edb-8d69-92d4fb48d952"/>
    <xsd:import namespace="e3667e19-af09-407c-b0d0-da75c7fe26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862f9-3287-4edb-8d69-92d4fb48d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67e19-af09-407c-b0d0-da75c7fe2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9D941C-3528-469A-BAB8-CB7817261C88}"/>
</file>

<file path=customXml/itemProps2.xml><?xml version="1.0" encoding="utf-8"?>
<ds:datastoreItem xmlns:ds="http://schemas.openxmlformats.org/officeDocument/2006/customXml" ds:itemID="{9619BB68-E069-4ECC-9490-BA4F6401BD75}"/>
</file>

<file path=customXml/itemProps3.xml><?xml version="1.0" encoding="utf-8"?>
<ds:datastoreItem xmlns:ds="http://schemas.openxmlformats.org/officeDocument/2006/customXml" ds:itemID="{CFDF3B6E-C097-4CD9-BF15-9C94E538BBEF}"/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Arbeitsblattvorlage.dotx</Template>
  <TotalTime>0</TotalTime>
  <Pages>2</Pages>
  <Words>442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Esser</dc:creator>
  <cp:lastModifiedBy>Rollins, Alexandra</cp:lastModifiedBy>
  <cp:revision>7</cp:revision>
  <cp:lastPrinted>2017-07-07T16:26:00Z</cp:lastPrinted>
  <dcterms:created xsi:type="dcterms:W3CDTF">2022-02-07T17:02:00Z</dcterms:created>
  <dcterms:modified xsi:type="dcterms:W3CDTF">2022-05-17T13:01:00Z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0x0101008A81759B7DFB004A8599E6F327A8EB98</vt:lpwstr>
  </property>
</Properties>
</file>