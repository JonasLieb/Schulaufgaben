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A774B" w14:textId="56E40F1C" w:rsidR="00C47FE6" w:rsidRDefault="00C47FE6" w:rsidP="0037218F">
      <w:pPr>
        <w:pStyle w:val="Aufgabentext"/>
        <w:jc w:val="both"/>
      </w:pPr>
    </w:p>
    <w:p w14:paraId="609B8558" w14:textId="79EA61A6" w:rsidR="000B1C23" w:rsidRPr="004543FF" w:rsidRDefault="00F56647" w:rsidP="0037218F">
      <w:pPr>
        <w:pStyle w:val="Aufgabentext"/>
        <w:jc w:val="both"/>
        <w:rPr>
          <w:sz w:val="24"/>
          <w:szCs w:val="24"/>
        </w:rPr>
      </w:pPr>
      <w:r w:rsidRPr="004543FF">
        <w:rPr>
          <w:sz w:val="24"/>
          <w:szCs w:val="24"/>
        </w:rPr>
        <w:t xml:space="preserve">Für </w:t>
      </w:r>
      <w:r w:rsidR="00CC3612" w:rsidRPr="004543FF">
        <w:rPr>
          <w:sz w:val="24"/>
          <w:szCs w:val="24"/>
        </w:rPr>
        <w:t xml:space="preserve">den </w:t>
      </w:r>
      <w:r w:rsidRPr="004543FF">
        <w:rPr>
          <w:rStyle w:val="normaltextrun"/>
          <w:color w:val="000000"/>
          <w:sz w:val="24"/>
          <w:szCs w:val="24"/>
          <w:shd w:val="clear" w:color="auto" w:fill="FFFFFF"/>
        </w:rPr>
        <w:t>Auftrag der “</w:t>
      </w:r>
      <w:proofErr w:type="spellStart"/>
      <w:r w:rsidRPr="004543FF">
        <w:rPr>
          <w:rStyle w:val="normaltextrun"/>
          <w:color w:val="000000"/>
          <w:sz w:val="24"/>
          <w:szCs w:val="24"/>
          <w:shd w:val="clear" w:color="auto" w:fill="FFFFFF"/>
        </w:rPr>
        <w:t>Homecontrol</w:t>
      </w:r>
      <w:proofErr w:type="spellEnd"/>
      <w:r w:rsidRPr="004543FF">
        <w:rPr>
          <w:rStyle w:val="normaltextrun"/>
          <w:color w:val="000000"/>
          <w:sz w:val="24"/>
          <w:szCs w:val="24"/>
          <w:shd w:val="clear" w:color="auto" w:fill="FFFFFF"/>
        </w:rPr>
        <w:t> OHG” werden ein paar Funktionalitäten immer wieder benötigt</w:t>
      </w:r>
      <w:r w:rsidRPr="004543FF">
        <w:rPr>
          <w:sz w:val="24"/>
          <w:szCs w:val="24"/>
        </w:rPr>
        <w:t xml:space="preserve">. Damit diese nicht immer wieder neu programmiert werden müssen, sollen Sie Lilly dabei unterstützen, ein diese Funktionalitäten als Methoden zur Verfügung zu stellen. </w:t>
      </w:r>
    </w:p>
    <w:p w14:paraId="6C2C358B" w14:textId="3B6538CB" w:rsidR="639A7246" w:rsidRDefault="639A7246" w:rsidP="639A7246">
      <w:pPr>
        <w:pStyle w:val="Aufgabentext"/>
        <w:jc w:val="both"/>
      </w:pPr>
    </w:p>
    <w:p w14:paraId="1FEB281C" w14:textId="2A6F1E75" w:rsidR="392996A2" w:rsidRPr="00AE5703" w:rsidRDefault="004543FF" w:rsidP="00AE5703">
      <w:pPr>
        <w:pStyle w:val="Aufgabentext"/>
        <w:pBdr>
          <w:top w:val="single" w:sz="4" w:space="1" w:color="auto"/>
        </w:pBdr>
        <w:jc w:val="both"/>
        <w:rPr>
          <w:rFonts w:ascii="Times New Roman" w:hAnsi="Times New Roman" w:cs="Times New Roman"/>
        </w:rPr>
      </w:pPr>
      <w:r>
        <w:rPr>
          <w:rFonts w:ascii="Times New Roman" w:hAnsi="Times New Roman" w:cs="Times New Roman"/>
        </w:rPr>
        <w:t xml:space="preserve">Aus dem Lastenheft der </w:t>
      </w:r>
      <w:proofErr w:type="spellStart"/>
      <w:r>
        <w:rPr>
          <w:rFonts w:ascii="Times New Roman" w:hAnsi="Times New Roman" w:cs="Times New Roman"/>
        </w:rPr>
        <w:t>Homecontrol</w:t>
      </w:r>
      <w:proofErr w:type="spellEnd"/>
      <w:r>
        <w:rPr>
          <w:rFonts w:ascii="Times New Roman" w:hAnsi="Times New Roman" w:cs="Times New Roman"/>
        </w:rPr>
        <w:t xml:space="preserve"> OHG:</w:t>
      </w:r>
    </w:p>
    <w:p w14:paraId="0C8B1B45" w14:textId="068762BE" w:rsidR="639A7246" w:rsidRPr="00AE5703" w:rsidRDefault="639A7246" w:rsidP="639A7246">
      <w:pPr>
        <w:pStyle w:val="Aufgabentext"/>
        <w:jc w:val="both"/>
        <w:rPr>
          <w:rFonts w:ascii="Times New Roman" w:hAnsi="Times New Roman" w:cs="Times New Roman"/>
        </w:rPr>
      </w:pPr>
    </w:p>
    <w:p w14:paraId="50D1CEAB" w14:textId="115E0F13" w:rsidR="00683E8D" w:rsidRPr="00683E8D" w:rsidRDefault="00683E8D" w:rsidP="41E72410">
      <w:pPr>
        <w:pStyle w:val="Aufgabentext"/>
        <w:numPr>
          <w:ilvl w:val="0"/>
          <w:numId w:val="1"/>
        </w:numPr>
        <w:rPr>
          <w:rFonts w:ascii="Times New Roman" w:eastAsiaTheme="minorEastAsia" w:hAnsi="Times New Roman" w:cs="Times New Roman"/>
        </w:rPr>
      </w:pPr>
      <w:r>
        <w:rPr>
          <w:rFonts w:ascii="Times New Roman" w:eastAsiaTheme="minorEastAsia" w:hAnsi="Times New Roman" w:cs="Times New Roman"/>
        </w:rPr>
        <w:t xml:space="preserve">Ein Menü soll </w:t>
      </w:r>
      <w:r w:rsidR="00411322">
        <w:rPr>
          <w:rFonts w:ascii="Times New Roman" w:eastAsiaTheme="minorEastAsia" w:hAnsi="Times New Roman" w:cs="Times New Roman"/>
        </w:rPr>
        <w:t>vom Benutzer abfragen, was er machen möchte. Dieses Menü soll solange angeboten werden, bis der Benutzer eingibt, dass er das Programm beenden möchte.</w:t>
      </w:r>
    </w:p>
    <w:p w14:paraId="2A3D153A" w14:textId="3B6C9D0D" w:rsidR="392996A2" w:rsidRPr="00772AD7" w:rsidRDefault="004543FF" w:rsidP="41E72410">
      <w:pPr>
        <w:pStyle w:val="Aufgabentext"/>
        <w:numPr>
          <w:ilvl w:val="0"/>
          <w:numId w:val="1"/>
        </w:numPr>
        <w:rPr>
          <w:rFonts w:ascii="Times New Roman" w:eastAsiaTheme="minorEastAsia" w:hAnsi="Times New Roman" w:cs="Times New Roman"/>
        </w:rPr>
      </w:pPr>
      <w:r>
        <w:rPr>
          <w:rFonts w:ascii="Times New Roman" w:hAnsi="Times New Roman" w:cs="Times New Roman"/>
        </w:rPr>
        <w:t xml:space="preserve">Temperaturen sollen </w:t>
      </w:r>
      <w:r w:rsidR="008919CD">
        <w:rPr>
          <w:rFonts w:ascii="Times New Roman" w:hAnsi="Times New Roman" w:cs="Times New Roman"/>
        </w:rPr>
        <w:t>zwischen</w:t>
      </w:r>
      <w:r>
        <w:rPr>
          <w:rFonts w:ascii="Times New Roman" w:hAnsi="Times New Roman" w:cs="Times New Roman"/>
        </w:rPr>
        <w:t xml:space="preserve"> Celsius</w:t>
      </w:r>
      <w:r w:rsidR="008919CD">
        <w:rPr>
          <w:rFonts w:ascii="Times New Roman" w:hAnsi="Times New Roman" w:cs="Times New Roman"/>
        </w:rPr>
        <w:t>,</w:t>
      </w:r>
      <w:r>
        <w:rPr>
          <w:rFonts w:ascii="Times New Roman" w:hAnsi="Times New Roman" w:cs="Times New Roman"/>
        </w:rPr>
        <w:t xml:space="preserve"> Fahrenheit</w:t>
      </w:r>
      <w:r w:rsidR="392996A2" w:rsidRPr="41E72410">
        <w:rPr>
          <w:rFonts w:ascii="Times New Roman" w:hAnsi="Times New Roman" w:cs="Times New Roman"/>
        </w:rPr>
        <w:t xml:space="preserve"> </w:t>
      </w:r>
      <w:r w:rsidR="00772AD7">
        <w:rPr>
          <w:rFonts w:ascii="Times New Roman" w:hAnsi="Times New Roman" w:cs="Times New Roman"/>
        </w:rPr>
        <w:t xml:space="preserve">und </w:t>
      </w:r>
      <w:r>
        <w:rPr>
          <w:rFonts w:ascii="Times New Roman" w:hAnsi="Times New Roman" w:cs="Times New Roman"/>
        </w:rPr>
        <w:t xml:space="preserve">Kelvin konvertierbar sein. </w:t>
      </w:r>
    </w:p>
    <w:p w14:paraId="3B446EBB" w14:textId="73CCD75B" w:rsidR="00772AD7" w:rsidRDefault="00772AD7" w:rsidP="41E72410">
      <w:pPr>
        <w:pStyle w:val="Aufgabentext"/>
        <w:numPr>
          <w:ilvl w:val="0"/>
          <w:numId w:val="1"/>
        </w:numPr>
        <w:rPr>
          <w:rFonts w:ascii="Times New Roman" w:eastAsiaTheme="minorEastAsia" w:hAnsi="Times New Roman" w:cs="Times New Roman"/>
        </w:rPr>
      </w:pPr>
      <w:r>
        <w:rPr>
          <w:rFonts w:ascii="Times New Roman" w:eastAsiaTheme="minorEastAsia" w:hAnsi="Times New Roman" w:cs="Times New Roman"/>
        </w:rPr>
        <w:t>Temperaturdurchschnitte sollen berechnet werden.</w:t>
      </w:r>
    </w:p>
    <w:p w14:paraId="146EB7D2" w14:textId="59CB723B" w:rsidR="00960AF6" w:rsidRDefault="00960AF6" w:rsidP="41E72410">
      <w:pPr>
        <w:pStyle w:val="Aufgabentext"/>
        <w:numPr>
          <w:ilvl w:val="0"/>
          <w:numId w:val="1"/>
        </w:numPr>
        <w:rPr>
          <w:rFonts w:ascii="Times New Roman" w:eastAsiaTheme="minorEastAsia" w:hAnsi="Times New Roman" w:cs="Times New Roman"/>
        </w:rPr>
      </w:pPr>
      <w:r>
        <w:rPr>
          <w:rFonts w:ascii="Times New Roman" w:eastAsiaTheme="minorEastAsia" w:hAnsi="Times New Roman" w:cs="Times New Roman"/>
          <w:lang/>
        </w:rPr>
        <w:t>Temperaturwerte, die mehr als eine Nachkommastelle haben sollen auf eine Nachkommastell</w:t>
      </w:r>
      <w:r w:rsidR="00A1612A">
        <w:rPr>
          <w:rFonts w:ascii="Times New Roman" w:eastAsiaTheme="minorEastAsia" w:hAnsi="Times New Roman" w:cs="Times New Roman"/>
        </w:rPr>
        <w:t>e</w:t>
      </w:r>
      <w:r>
        <w:rPr>
          <w:rFonts w:ascii="Times New Roman" w:eastAsiaTheme="minorEastAsia" w:hAnsi="Times New Roman" w:cs="Times New Roman"/>
          <w:lang/>
        </w:rPr>
        <w:t xml:space="preserve"> gerundet werden.</w:t>
      </w:r>
    </w:p>
    <w:p w14:paraId="58613C4C" w14:textId="61B026F5" w:rsidR="00772AD7" w:rsidRDefault="00311229" w:rsidP="41E72410">
      <w:pPr>
        <w:pStyle w:val="Aufgabentext"/>
        <w:numPr>
          <w:ilvl w:val="0"/>
          <w:numId w:val="1"/>
        </w:numPr>
        <w:rPr>
          <w:rFonts w:ascii="Times New Roman" w:eastAsiaTheme="minorEastAsia" w:hAnsi="Times New Roman" w:cs="Times New Roman"/>
        </w:rPr>
      </w:pPr>
      <w:r>
        <w:rPr>
          <w:rFonts w:ascii="Times New Roman" w:eastAsiaTheme="minorEastAsia" w:hAnsi="Times New Roman" w:cs="Times New Roman"/>
        </w:rPr>
        <w:t>Die Temperaturen eines Jahres</w:t>
      </w:r>
      <w:r w:rsidR="00772AD7">
        <w:rPr>
          <w:rFonts w:ascii="Times New Roman" w:eastAsiaTheme="minorEastAsia" w:hAnsi="Times New Roman" w:cs="Times New Roman"/>
        </w:rPr>
        <w:t xml:space="preserve"> sollen schön formatiert ausgegeben werden.</w:t>
      </w:r>
    </w:p>
    <w:p w14:paraId="5E2C29ED" w14:textId="4DCCDA8C" w:rsidR="00C209C9" w:rsidRDefault="00C209C9" w:rsidP="41E72410">
      <w:pPr>
        <w:pStyle w:val="Aufgabentext"/>
        <w:numPr>
          <w:ilvl w:val="0"/>
          <w:numId w:val="1"/>
        </w:numPr>
        <w:rPr>
          <w:rFonts w:ascii="Times New Roman" w:eastAsiaTheme="minorEastAsia" w:hAnsi="Times New Roman" w:cs="Times New Roman"/>
        </w:rPr>
      </w:pPr>
      <w:r>
        <w:rPr>
          <w:rFonts w:ascii="Times New Roman" w:eastAsiaTheme="minorEastAsia" w:hAnsi="Times New Roman" w:cs="Times New Roman"/>
        </w:rPr>
        <w:t>Es sollen die Höchstwerte</w:t>
      </w:r>
      <w:r w:rsidR="004E55AA">
        <w:rPr>
          <w:rFonts w:ascii="Times New Roman" w:eastAsiaTheme="minorEastAsia" w:hAnsi="Times New Roman" w:cs="Times New Roman"/>
          <w:lang/>
        </w:rPr>
        <w:t>,</w:t>
      </w:r>
      <w:r>
        <w:rPr>
          <w:rFonts w:ascii="Times New Roman" w:eastAsiaTheme="minorEastAsia" w:hAnsi="Times New Roman" w:cs="Times New Roman"/>
        </w:rPr>
        <w:t xml:space="preserve"> die Tiefstwerte </w:t>
      </w:r>
      <w:r w:rsidR="004E55AA">
        <w:rPr>
          <w:rFonts w:ascii="Times New Roman" w:eastAsiaTheme="minorEastAsia" w:hAnsi="Times New Roman" w:cs="Times New Roman"/>
          <w:lang/>
        </w:rPr>
        <w:t xml:space="preserve">und der häufigste Wert </w:t>
      </w:r>
      <w:r>
        <w:rPr>
          <w:rFonts w:ascii="Times New Roman" w:eastAsiaTheme="minorEastAsia" w:hAnsi="Times New Roman" w:cs="Times New Roman"/>
        </w:rPr>
        <w:t>ermittelt werden.</w:t>
      </w:r>
    </w:p>
    <w:p w14:paraId="59CCBD97" w14:textId="77777777" w:rsidR="004543FF" w:rsidRPr="00AE5703" w:rsidRDefault="004543FF" w:rsidP="004543FF">
      <w:pPr>
        <w:pStyle w:val="Aufgabentext"/>
        <w:rPr>
          <w:rFonts w:ascii="Times New Roman" w:eastAsiaTheme="minorEastAsia" w:hAnsi="Times New Roman" w:cs="Times New Roman"/>
        </w:rPr>
      </w:pPr>
    </w:p>
    <w:p w14:paraId="247EC852" w14:textId="59A71385" w:rsidR="639A7246" w:rsidRPr="0070362B" w:rsidRDefault="639A7246" w:rsidP="00061CA2">
      <w:pPr>
        <w:pStyle w:val="Aufgabentext"/>
        <w:pBdr>
          <w:top w:val="single" w:sz="4" w:space="1" w:color="auto"/>
        </w:pBdr>
        <w:jc w:val="both"/>
        <w:rPr>
          <w:rFonts w:ascii="Times New Roman" w:hAnsi="Times New Roman" w:cs="Times New Roman"/>
          <w:sz w:val="8"/>
          <w:szCs w:val="8"/>
        </w:rPr>
      </w:pPr>
    </w:p>
    <w:p w14:paraId="79A4C39C" w14:textId="45021431" w:rsidR="00AA7E73" w:rsidRPr="006A2831" w:rsidRDefault="006A2831" w:rsidP="006A2831">
      <w:pPr>
        <w:pBdr>
          <w:top w:val="single" w:sz="4" w:space="1" w:color="auto"/>
          <w:bottom w:val="single" w:sz="4" w:space="1" w:color="auto"/>
        </w:pBdr>
        <w:spacing w:before="240"/>
        <w:ind w:left="2835" w:right="3095"/>
        <w:jc w:val="center"/>
        <w:rPr>
          <w:smallCaps/>
          <w:sz w:val="24"/>
        </w:rPr>
      </w:pPr>
      <w:r w:rsidRPr="006A2831">
        <w:rPr>
          <w:smallCaps/>
          <w:sz w:val="24"/>
        </w:rPr>
        <w:t>Methoden</w:t>
      </w:r>
    </w:p>
    <w:p w14:paraId="7345CBFB" w14:textId="692D3593" w:rsidR="60BC55CB" w:rsidRPr="00AE5703" w:rsidRDefault="60BC55CB" w:rsidP="00E36C9F">
      <w:pPr>
        <w:pStyle w:val="Aufgabentext"/>
        <w:spacing w:before="240"/>
        <w:jc w:val="both"/>
        <w:rPr>
          <w:b/>
        </w:rPr>
      </w:pPr>
      <w:r w:rsidRPr="00AE5703">
        <w:rPr>
          <w:b/>
        </w:rPr>
        <w:t>Aufgabe 1</w:t>
      </w:r>
    </w:p>
    <w:p w14:paraId="4A3EF355" w14:textId="23C1C7EC" w:rsidR="60BC55CB" w:rsidRPr="00E36C9F" w:rsidRDefault="60BC55CB" w:rsidP="00E36C9F">
      <w:pPr>
        <w:pStyle w:val="Aufgabentext"/>
        <w:spacing w:before="120" w:after="120"/>
        <w:jc w:val="both"/>
      </w:pPr>
      <w:r w:rsidRPr="00E36C9F">
        <w:t xml:space="preserve">Informieren Sie sich mit Hilfe der Unterlagen </w:t>
      </w:r>
      <w:r w:rsidR="00772AD7">
        <w:t>des BWV</w:t>
      </w:r>
      <w:r w:rsidRPr="00E36C9F">
        <w:t xml:space="preserve"> über </w:t>
      </w:r>
      <w:r w:rsidR="00772AD7">
        <w:t>Methoden</w:t>
      </w:r>
      <w:r w:rsidRPr="00E36C9F">
        <w:t>.</w:t>
      </w:r>
    </w:p>
    <w:p w14:paraId="57C9515A" w14:textId="1C5259C3" w:rsidR="639A7246" w:rsidRPr="00E36C9F" w:rsidRDefault="577C99BF" w:rsidP="00E36C9F">
      <w:pPr>
        <w:pStyle w:val="Aufgabentext"/>
        <w:spacing w:before="120" w:after="120"/>
        <w:jc w:val="both"/>
      </w:pPr>
      <w:r w:rsidRPr="00E36C9F">
        <w:t>Nutzen Sie da</w:t>
      </w:r>
      <w:r w:rsidR="00174D6F">
        <w:t>für</w:t>
      </w:r>
      <w:r w:rsidRPr="00E36C9F">
        <w:t xml:space="preserve"> die Vokabelliste und </w:t>
      </w:r>
      <w:r w:rsidR="00EF29F6">
        <w:t>die</w:t>
      </w:r>
      <w:r w:rsidRPr="00E36C9F">
        <w:t xml:space="preserve"> Kontrollfragen. </w:t>
      </w:r>
    </w:p>
    <w:p w14:paraId="38043B56" w14:textId="5847C068" w:rsidR="0D209801" w:rsidRPr="00AE5703" w:rsidRDefault="0D209801" w:rsidP="00E36C9F">
      <w:pPr>
        <w:pStyle w:val="Aufgabentext"/>
        <w:spacing w:before="240"/>
        <w:jc w:val="both"/>
        <w:rPr>
          <w:b/>
        </w:rPr>
      </w:pPr>
      <w:r w:rsidRPr="00AE5703">
        <w:rPr>
          <w:b/>
        </w:rPr>
        <w:t>Aufgabe 2</w:t>
      </w:r>
    </w:p>
    <w:p w14:paraId="248CFD28" w14:textId="1C779BEA" w:rsidR="00AA7E73" w:rsidRDefault="00AA7E73" w:rsidP="00AA7E73">
      <w:pPr>
        <w:pStyle w:val="Aufgabentext"/>
        <w:spacing w:before="120" w:after="120"/>
      </w:pPr>
      <w:r>
        <w:t xml:space="preserve">Erstelle </w:t>
      </w:r>
      <w:r w:rsidR="008C47F2">
        <w:t>zwei</w:t>
      </w:r>
      <w:r>
        <w:t xml:space="preserve"> Eingabemethoden in der Klasse MainTemperaturCSV.java im Projekt J05_Temperatur. </w:t>
      </w:r>
    </w:p>
    <w:p w14:paraId="28ECDE2D" w14:textId="07227E06" w:rsidR="00AA7E73" w:rsidRDefault="00AA7E73" w:rsidP="00AA7E73">
      <w:pPr>
        <w:pStyle w:val="Aufgabentext"/>
        <w:numPr>
          <w:ilvl w:val="0"/>
          <w:numId w:val="7"/>
        </w:numPr>
        <w:spacing w:before="120" w:after="120"/>
      </w:pPr>
      <w:r>
        <w:t xml:space="preserve">Eine soll mit Hilfe einer zu übergebenden Eingabeaufforderung ein Zeichen </w:t>
      </w:r>
      <w:r w:rsidR="008C47F2">
        <w:t xml:space="preserve">vom User </w:t>
      </w:r>
      <w:r>
        <w:t xml:space="preserve">einlesen. </w:t>
      </w:r>
    </w:p>
    <w:p w14:paraId="4FD89B62" w14:textId="2B933091" w:rsidR="00AA7E73" w:rsidRPr="004543FF" w:rsidRDefault="00AA7E73" w:rsidP="00AA7E73">
      <w:pPr>
        <w:pStyle w:val="Aufgabentext"/>
        <w:numPr>
          <w:ilvl w:val="0"/>
          <w:numId w:val="7"/>
        </w:numPr>
        <w:spacing w:before="120" w:after="120"/>
      </w:pPr>
      <w:r>
        <w:t xml:space="preserve">Eine soll mit Hilfe einer zu übergebenden Eingabeaufforderung eine Dezimalzahl </w:t>
      </w:r>
      <w:r w:rsidR="008C47F2">
        <w:t xml:space="preserve">vom User </w:t>
      </w:r>
      <w:r>
        <w:t>einlesen.</w:t>
      </w:r>
    </w:p>
    <w:p w14:paraId="4EA01B35" w14:textId="6311F4EF" w:rsidR="00411322" w:rsidRPr="00AE5703" w:rsidRDefault="00411322" w:rsidP="00411322">
      <w:pPr>
        <w:pStyle w:val="Aufgabentext"/>
        <w:spacing w:before="240"/>
        <w:jc w:val="both"/>
        <w:rPr>
          <w:b/>
        </w:rPr>
      </w:pPr>
      <w:bookmarkStart w:id="0" w:name="_Hlk96511040"/>
      <w:r w:rsidRPr="00AE5703">
        <w:rPr>
          <w:b/>
        </w:rPr>
        <w:t xml:space="preserve">Aufgabe </w:t>
      </w:r>
      <w:r>
        <w:rPr>
          <w:b/>
        </w:rPr>
        <w:t>3</w:t>
      </w:r>
    </w:p>
    <w:p w14:paraId="4934CCE6" w14:textId="394DC147" w:rsidR="00AA7E73" w:rsidRPr="004543FF" w:rsidRDefault="00AA7E73" w:rsidP="00AA7E73">
      <w:pPr>
        <w:pStyle w:val="Aufgabentext"/>
        <w:spacing w:before="120" w:after="120"/>
      </w:pPr>
      <w:r>
        <w:t xml:space="preserve">Erstelle in der Klasse MainTemperaturCSV.java, eine oder mehrere Methoden, welche die </w:t>
      </w:r>
      <w:r w:rsidRPr="00C30EBA">
        <w:t>geforderten Umrechnungen</w:t>
      </w:r>
      <w:r>
        <w:t xml:space="preserve"> ermöglichen</w:t>
      </w:r>
      <w:r w:rsidRPr="004543FF">
        <w:t>:</w:t>
      </w:r>
      <w:r>
        <w:br/>
      </w:r>
      <w:r w:rsidRPr="00683E8D">
        <w:rPr>
          <w:u w:val="single"/>
        </w:rPr>
        <w:t>Formeln:</w:t>
      </w:r>
      <w:r w:rsidRPr="004543FF">
        <w:br/>
        <w:t>Gradzahl in °C = (Gradzahl in °F -32)/ 1,8</w:t>
      </w:r>
      <w:r w:rsidRPr="004543FF">
        <w:br/>
        <w:t>Gradzahl in °F = Gradzahl in °C *1,8  + 32</w:t>
      </w:r>
      <w:r w:rsidRPr="004543FF">
        <w:br/>
        <w:t>In Kelvin: K = Gradzahl in °C + 273,15</w:t>
      </w:r>
    </w:p>
    <w:p w14:paraId="018324E1" w14:textId="279787A6" w:rsidR="00AA7E73" w:rsidRPr="00AE5703" w:rsidRDefault="00AA7E73" w:rsidP="00AA7E73">
      <w:pPr>
        <w:pStyle w:val="Aufgabentext"/>
        <w:spacing w:before="240"/>
        <w:jc w:val="both"/>
        <w:rPr>
          <w:b/>
        </w:rPr>
      </w:pPr>
      <w:r w:rsidRPr="00AE5703">
        <w:rPr>
          <w:b/>
        </w:rPr>
        <w:t xml:space="preserve">Aufgabe </w:t>
      </w:r>
      <w:r>
        <w:rPr>
          <w:b/>
        </w:rPr>
        <w:t>4</w:t>
      </w:r>
    </w:p>
    <w:p w14:paraId="1F2A7015" w14:textId="420EF5BE" w:rsidR="00AA7E73" w:rsidRDefault="00AA7E73" w:rsidP="00AA7E73">
      <w:pPr>
        <w:pStyle w:val="Aufgabentext"/>
        <w:spacing w:before="120" w:after="120"/>
      </w:pPr>
      <w:r>
        <w:t xml:space="preserve">Erstelle eine Methode, welche das Menü der zur Verfügung stehenden Funktionen anzeigt und eine der in Aufgabe 2 erstellten Methoden nutzt, um die Auswahl des Benutzers einzulesen. Mit Hilfe der Menüauswahl soll in </w:t>
      </w:r>
      <w:proofErr w:type="spellStart"/>
      <w:r>
        <w:t>main</w:t>
      </w:r>
      <w:proofErr w:type="spellEnd"/>
      <w:r>
        <w:t xml:space="preserve"> dann die gewünschte Operation durchgeführt werden. Wiederhole das solange der Benutzer das möchte.</w:t>
      </w:r>
    </w:p>
    <w:p w14:paraId="16F2124E" w14:textId="1F8DA836" w:rsidR="00960AF6" w:rsidRPr="00960AF6" w:rsidRDefault="00960AF6" w:rsidP="00960AF6">
      <w:pPr>
        <w:pStyle w:val="Aufgabentext"/>
        <w:spacing w:before="240"/>
        <w:jc w:val="both"/>
        <w:rPr>
          <w:b/>
          <w:lang/>
        </w:rPr>
      </w:pPr>
      <w:r w:rsidRPr="00AE5703">
        <w:rPr>
          <w:b/>
        </w:rPr>
        <w:t xml:space="preserve">Aufgabe </w:t>
      </w:r>
      <w:r>
        <w:rPr>
          <w:b/>
          <w:lang/>
        </w:rPr>
        <w:t>5</w:t>
      </w:r>
    </w:p>
    <w:p w14:paraId="5FB4F9A7" w14:textId="68003604" w:rsidR="00960AF6" w:rsidRDefault="00960AF6" w:rsidP="00960AF6">
      <w:pPr>
        <w:pStyle w:val="Aufgabentext"/>
        <w:spacing w:before="120" w:after="120"/>
      </w:pPr>
      <w:r>
        <w:t xml:space="preserve">Erstelle eine Methode, welche </w:t>
      </w:r>
      <w:r>
        <w:rPr>
          <w:lang/>
        </w:rPr>
        <w:t>eine Zahl auf eine angegebene Anzahl Nachkommastellen rundet</w:t>
      </w:r>
      <w:r>
        <w:t>.</w:t>
      </w:r>
    </w:p>
    <w:p w14:paraId="0A514230" w14:textId="2E8ECF20" w:rsidR="00960AF6" w:rsidRPr="005330B0" w:rsidRDefault="00960AF6" w:rsidP="00960AF6">
      <w:pPr>
        <w:spacing w:before="120"/>
        <w:ind w:left="360" w:hanging="360"/>
      </w:pPr>
      <w:r w:rsidRPr="005330B0">
        <w:tab/>
        <w:t xml:space="preserve">Die Methode </w:t>
      </w:r>
      <w:proofErr w:type="spellStart"/>
      <w:r w:rsidRPr="005330B0">
        <w:rPr>
          <w:b/>
          <w:bCs/>
        </w:rPr>
        <w:t>Math.round</w:t>
      </w:r>
      <w:proofErr w:type="spellEnd"/>
      <w:r w:rsidRPr="005330B0">
        <w:rPr>
          <w:b/>
          <w:bCs/>
        </w:rPr>
        <w:t>()</w:t>
      </w:r>
      <w:r w:rsidRPr="005330B0">
        <w:t xml:space="preserve"> rundet auf volle Ganzzahlen.</w:t>
      </w:r>
    </w:p>
    <w:p w14:paraId="6A64D013" w14:textId="20CD61B4" w:rsidR="00960AF6" w:rsidRPr="005330B0" w:rsidRDefault="00960AF6" w:rsidP="00960AF6">
      <w:pPr>
        <w:spacing w:before="120"/>
        <w:ind w:left="360" w:hanging="360"/>
      </w:pPr>
      <w:r w:rsidRPr="005330B0">
        <w:tab/>
      </w:r>
      <w:r w:rsidRPr="005330B0">
        <w:rPr>
          <w:u w:val="single"/>
        </w:rPr>
        <w:t>Beispiel zum Runden</w:t>
      </w:r>
      <w:r w:rsidR="0070362B">
        <w:rPr>
          <w:u w:val="single"/>
          <w:lang/>
        </w:rPr>
        <w:t xml:space="preserve"> auf 2 Nachkommastellen</w:t>
      </w:r>
      <w:r w:rsidRPr="005330B0">
        <w:t>: 123</w:t>
      </w:r>
      <w:r w:rsidR="0070362B">
        <w:rPr>
          <w:lang/>
        </w:rPr>
        <w:t>,</w:t>
      </w:r>
      <w:r w:rsidRPr="005330B0">
        <w:t xml:space="preserve">456 </w:t>
      </w:r>
      <w:r w:rsidRPr="005330B0">
        <w:br/>
      </w:r>
      <w:r w:rsidRPr="005330B0">
        <w:sym w:font="Wingdings" w:char="F0E0"/>
      </w:r>
      <w:r w:rsidRPr="005330B0">
        <w:t xml:space="preserve"> </w:t>
      </w:r>
      <m:oMath>
        <m:r>
          <w:rPr>
            <w:rFonts w:ascii="Cambria Math" w:hAnsi="Cambria Math"/>
          </w:rPr>
          <m:t>123.456</m:t>
        </m:r>
        <m:r>
          <m:rPr>
            <m:sty m:val="bi"/>
          </m:rPr>
          <w:rPr>
            <w:rFonts w:ascii="Cambria Math" w:hAnsi="Cambria Math"/>
          </w:rPr>
          <m:t>*100</m:t>
        </m:r>
        <m:r>
          <w:rPr>
            <w:rFonts w:ascii="Cambria Math" w:hAnsi="Cambria Math"/>
          </w:rPr>
          <m:t xml:space="preserve"> = 12345.6</m:t>
        </m:r>
      </m:oMath>
      <w:r w:rsidRPr="005330B0">
        <w:t xml:space="preserve"> </w:t>
      </w:r>
      <w:r w:rsidRPr="005330B0">
        <w:br/>
      </w:r>
      <w:r w:rsidRPr="005330B0">
        <w:sym w:font="Wingdings" w:char="F0E0"/>
      </w:r>
      <w:r w:rsidRPr="005330B0">
        <w:t xml:space="preserve"> </w:t>
      </w:r>
      <m:oMath>
        <m:r>
          <m:rPr>
            <m:sty m:val="bi"/>
          </m:rPr>
          <w:rPr>
            <w:rFonts w:ascii="Cambria Math" w:hAnsi="Cambria Math"/>
          </w:rPr>
          <m:t>gerundete Ganzzahl</m:t>
        </m:r>
        <m:r>
          <w:rPr>
            <w:rFonts w:ascii="Cambria Math" w:hAnsi="Cambria Math"/>
          </w:rPr>
          <m:t>: 12346</m:t>
        </m:r>
      </m:oMath>
      <w:r w:rsidRPr="005330B0">
        <w:t xml:space="preserve"> </w:t>
      </w:r>
      <w:r w:rsidRPr="005330B0">
        <w:br/>
      </w:r>
      <w:r w:rsidRPr="005330B0">
        <w:sym w:font="Wingdings" w:char="F0E0"/>
      </w:r>
      <m:oMath>
        <m:r>
          <w:rPr>
            <w:rFonts w:ascii="Cambria Math" w:hAnsi="Cambria Math"/>
          </w:rPr>
          <m:t xml:space="preserve">12345 </m:t>
        </m:r>
        <m:r>
          <m:rPr>
            <m:sty m:val="bi"/>
          </m:rPr>
          <w:rPr>
            <w:rFonts w:ascii="Cambria Math" w:hAnsi="Cambria Math"/>
          </w:rPr>
          <m:t xml:space="preserve">/100.0 </m:t>
        </m:r>
        <m:r>
          <w:rPr>
            <w:rFonts w:ascii="Cambria Math" w:hAnsi="Cambria Math"/>
          </w:rPr>
          <m:t>= 123,46 = 12.3%</m:t>
        </m:r>
      </m:oMath>
    </w:p>
    <w:p w14:paraId="1D85E005" w14:textId="388F51C0" w:rsidR="006A2831" w:rsidRPr="006A2831" w:rsidRDefault="006A2831" w:rsidP="006A2831">
      <w:pPr>
        <w:pBdr>
          <w:top w:val="single" w:sz="4" w:space="1" w:color="auto"/>
          <w:bottom w:val="single" w:sz="4" w:space="1" w:color="auto"/>
        </w:pBdr>
        <w:spacing w:before="240"/>
        <w:ind w:left="2835" w:right="3095"/>
        <w:jc w:val="center"/>
        <w:rPr>
          <w:smallCaps/>
          <w:sz w:val="24"/>
        </w:rPr>
      </w:pPr>
      <w:r>
        <w:rPr>
          <w:smallCaps/>
          <w:sz w:val="24"/>
        </w:rPr>
        <w:lastRenderedPageBreak/>
        <w:t>Arrays</w:t>
      </w:r>
    </w:p>
    <w:p w14:paraId="3DD06791" w14:textId="5CEE20BB" w:rsidR="006A2831" w:rsidRDefault="006A2831" w:rsidP="00AA7E73">
      <w:pPr>
        <w:pStyle w:val="Aufgabentext"/>
        <w:spacing w:before="120" w:after="120"/>
      </w:pPr>
    </w:p>
    <w:p w14:paraId="34E0069D" w14:textId="77777777" w:rsidR="00FB6BEE" w:rsidRDefault="00FB6BEE" w:rsidP="00FB6BEE">
      <w:pPr>
        <w:pStyle w:val="Aufgabentext"/>
        <w:pBdr>
          <w:top w:val="single" w:sz="4" w:space="1" w:color="auto"/>
          <w:left w:val="single" w:sz="4" w:space="4" w:color="auto"/>
          <w:bottom w:val="single" w:sz="4" w:space="1" w:color="auto"/>
          <w:right w:val="single" w:sz="4" w:space="4" w:color="auto"/>
          <w:between w:val="single" w:sz="4" w:space="1" w:color="auto"/>
          <w:bar w:val="single" w:sz="4" w:color="auto"/>
        </w:pBdr>
        <w:spacing w:before="120"/>
      </w:pPr>
      <w:r>
        <w:t xml:space="preserve">Das Programm </w:t>
      </w:r>
      <w:proofErr w:type="spellStart"/>
      <w:r>
        <w:t>TemperatureDataRetriever</w:t>
      </w:r>
      <w:proofErr w:type="spellEnd"/>
      <w:r>
        <w:t xml:space="preserve"> benutzt an einigen Stellen "</w:t>
      </w:r>
      <w:proofErr w:type="gramStart"/>
      <w:r>
        <w:t>String[</w:t>
      </w:r>
      <w:proofErr w:type="gramEnd"/>
      <w:r>
        <w:t xml:space="preserve"> ]".</w:t>
      </w:r>
      <w:r w:rsidRPr="00B806E3">
        <w:t> </w:t>
      </w:r>
    </w:p>
    <w:p w14:paraId="116A77B9" w14:textId="77777777" w:rsidR="00FB6BEE" w:rsidRDefault="00FB6BEE" w:rsidP="00FB6BEE">
      <w:pPr>
        <w:pStyle w:val="Aufgabentext"/>
        <w:spacing w:before="120"/>
      </w:pPr>
      <w:r>
        <w:t xml:space="preserve">Informiert Euch über diese klassische Datenstruktur. </w:t>
      </w:r>
      <w:r>
        <w:br/>
        <w:t>Wie wird sie erstellt?</w:t>
      </w:r>
      <w:r w:rsidRPr="00B806E3">
        <w:t xml:space="preserve"> </w:t>
      </w:r>
      <w:r>
        <w:br/>
        <w:t>Wozu braucht man einen Index?</w:t>
      </w:r>
      <w:r>
        <w:br/>
        <w:t>Mit welcher Schleifenart wird diese Datenstruktur i.d.R. erstellt?</w:t>
      </w:r>
    </w:p>
    <w:p w14:paraId="3C7FC102" w14:textId="622BD937" w:rsidR="00FB6BEE" w:rsidRDefault="00FB6BEE" w:rsidP="00FB6BEE">
      <w:pPr>
        <w:pStyle w:val="Aufgabentext"/>
        <w:spacing w:before="120"/>
      </w:pPr>
      <w:r>
        <w:t>Beantworte die Kontrollfragen zu Arrays, um sicherzugehen, dass alle wichtigen Informationen bekannt sind.</w:t>
      </w:r>
    </w:p>
    <w:p w14:paraId="0BA12568" w14:textId="77777777" w:rsidR="00311229" w:rsidRPr="005330B0" w:rsidRDefault="00311229" w:rsidP="00311229">
      <w:pPr>
        <w:spacing w:before="240"/>
        <w:ind w:left="357" w:hanging="357"/>
      </w:pPr>
      <w:r w:rsidRPr="005330B0">
        <w:rPr>
          <w:b/>
          <w:bCs/>
        </w:rPr>
        <w:t xml:space="preserve">Aufgabe 1 </w:t>
      </w:r>
    </w:p>
    <w:p w14:paraId="3C5353C3" w14:textId="5DD5A47C" w:rsidR="008B2284" w:rsidRDefault="00311229" w:rsidP="00311229">
      <w:pPr>
        <w:tabs>
          <w:tab w:val="left" w:pos="567"/>
        </w:tabs>
        <w:spacing w:before="120"/>
        <w:ind w:left="360" w:hanging="360"/>
      </w:pPr>
      <w:r w:rsidRPr="005330B0">
        <w:tab/>
      </w:r>
      <w:r>
        <w:t xml:space="preserve">Lese die Temperaturen eines Jahres </w:t>
      </w:r>
      <w:r w:rsidR="008B2284">
        <w:rPr>
          <w:lang/>
        </w:rPr>
        <w:t xml:space="preserve">im </w:t>
      </w:r>
      <w:r w:rsidR="008B2284">
        <w:t xml:space="preserve">Temperatur-Programm </w:t>
      </w:r>
      <w:r>
        <w:t xml:space="preserve">in ein geeignetes Array ein. </w:t>
      </w:r>
    </w:p>
    <w:p w14:paraId="636743D9" w14:textId="77777777" w:rsidR="008B2284" w:rsidRPr="005330B0" w:rsidRDefault="008B2284" w:rsidP="008B2284">
      <w:pPr>
        <w:spacing w:before="240"/>
        <w:ind w:left="357" w:hanging="357"/>
      </w:pPr>
      <w:r w:rsidRPr="005330B0">
        <w:rPr>
          <w:b/>
          <w:bCs/>
        </w:rPr>
        <w:t xml:space="preserve">Aufgabe </w:t>
      </w:r>
      <w:r>
        <w:rPr>
          <w:b/>
          <w:bCs/>
        </w:rPr>
        <w:t>2</w:t>
      </w:r>
      <w:r w:rsidRPr="005330B0">
        <w:rPr>
          <w:b/>
          <w:bCs/>
        </w:rPr>
        <w:t xml:space="preserve"> </w:t>
      </w:r>
    </w:p>
    <w:p w14:paraId="756C69A6" w14:textId="291C3218" w:rsidR="00373BBE" w:rsidRDefault="00A1612A" w:rsidP="00902628">
      <w:pPr>
        <w:pStyle w:val="Listenabsatz"/>
        <w:numPr>
          <w:ilvl w:val="1"/>
          <w:numId w:val="7"/>
        </w:numPr>
        <w:tabs>
          <w:tab w:val="left" w:pos="567"/>
        </w:tabs>
        <w:spacing w:before="120"/>
      </w:pPr>
      <w:r>
        <w:t xml:space="preserve">Erstelle eine Klasse </w:t>
      </w:r>
      <w:proofErr w:type="spellStart"/>
      <w:r>
        <w:t>Array</w:t>
      </w:r>
      <w:r w:rsidR="001D55F5">
        <w:t>Utilities</w:t>
      </w:r>
      <w:proofErr w:type="spellEnd"/>
      <w:r w:rsidR="00373BBE">
        <w:t xml:space="preserve"> mit den folgenden Funktionalitäten</w:t>
      </w:r>
      <w:r w:rsidR="00902628">
        <w:t xml:space="preserve"> als Methoden</w:t>
      </w:r>
      <w:r w:rsidR="00373BBE">
        <w:t>:</w:t>
      </w:r>
    </w:p>
    <w:p w14:paraId="41BE4BA0" w14:textId="680EA99F" w:rsidR="00373BBE" w:rsidRDefault="00373BBE" w:rsidP="00373BBE">
      <w:pPr>
        <w:pStyle w:val="Listenabsatz"/>
        <w:numPr>
          <w:ilvl w:val="0"/>
          <w:numId w:val="8"/>
        </w:numPr>
        <w:tabs>
          <w:tab w:val="left" w:pos="567"/>
        </w:tabs>
        <w:spacing w:before="120"/>
      </w:pPr>
      <w:r>
        <w:t xml:space="preserve">Eine Methode, welche ein </w:t>
      </w:r>
      <w:proofErr w:type="spellStart"/>
      <w:r>
        <w:t>int</w:t>
      </w:r>
      <w:proofErr w:type="spellEnd"/>
      <w:r>
        <w:t>-Array mit Zahlen in einem bestimmten Wertebereich (von – bis) füllt.</w:t>
      </w:r>
    </w:p>
    <w:p w14:paraId="67B73308" w14:textId="411DAE38" w:rsidR="00373BBE" w:rsidRPr="00373BBE" w:rsidRDefault="00373BBE" w:rsidP="00373BBE">
      <w:pPr>
        <w:pStyle w:val="Listenabsatz"/>
        <w:numPr>
          <w:ilvl w:val="0"/>
          <w:numId w:val="8"/>
        </w:numPr>
        <w:tabs>
          <w:tab w:val="left" w:pos="567"/>
        </w:tabs>
        <w:spacing w:before="120"/>
      </w:pPr>
      <w:r>
        <w:t xml:space="preserve">Eine Methode, welche ein </w:t>
      </w:r>
      <w:proofErr w:type="spellStart"/>
      <w:r>
        <w:t>double</w:t>
      </w:r>
      <w:proofErr w:type="spellEnd"/>
      <w:r>
        <w:t>-Array mit Zahlen in einem bestimmten Wertebereich (von-bis) füllt.</w:t>
      </w:r>
    </w:p>
    <w:p w14:paraId="62EE1ADD" w14:textId="77777777" w:rsidR="00373BBE" w:rsidRDefault="001009B0" w:rsidP="00373BBE">
      <w:pPr>
        <w:pStyle w:val="Listenabsatz"/>
        <w:numPr>
          <w:ilvl w:val="0"/>
          <w:numId w:val="8"/>
        </w:numPr>
        <w:tabs>
          <w:tab w:val="left" w:pos="567"/>
        </w:tabs>
        <w:spacing w:before="120"/>
      </w:pPr>
      <w:r w:rsidRPr="00373BBE">
        <w:rPr>
          <w:lang/>
        </w:rPr>
        <w:t xml:space="preserve">Eine Methode zum schönen Ausgeben eines </w:t>
      </w:r>
      <w:r w:rsidR="00311229">
        <w:t>Array</w:t>
      </w:r>
      <w:r w:rsidRPr="00373BBE">
        <w:rPr>
          <w:lang/>
        </w:rPr>
        <w:t>s</w:t>
      </w:r>
      <w:r w:rsidR="00311229">
        <w:t>.</w:t>
      </w:r>
    </w:p>
    <w:p w14:paraId="774F331D" w14:textId="77777777" w:rsidR="00373BBE" w:rsidRDefault="001009B0" w:rsidP="00373BBE">
      <w:pPr>
        <w:pStyle w:val="Listenabsatz"/>
        <w:numPr>
          <w:ilvl w:val="0"/>
          <w:numId w:val="8"/>
        </w:numPr>
        <w:tabs>
          <w:tab w:val="left" w:pos="567"/>
        </w:tabs>
        <w:spacing w:before="120"/>
      </w:pPr>
      <w:r w:rsidRPr="00373BBE">
        <w:rPr>
          <w:lang/>
        </w:rPr>
        <w:t xml:space="preserve">Eine Methode, welche </w:t>
      </w:r>
      <w:r w:rsidR="00311229" w:rsidRPr="005330B0">
        <w:t>die Summe aller Zahlen berechnet</w:t>
      </w:r>
      <w:r w:rsidR="00311229">
        <w:t>.</w:t>
      </w:r>
    </w:p>
    <w:p w14:paraId="6A4F58DE" w14:textId="77777777" w:rsidR="00373BBE" w:rsidRPr="00373BBE" w:rsidRDefault="001009B0" w:rsidP="00373BBE">
      <w:pPr>
        <w:pStyle w:val="Listenabsatz"/>
        <w:numPr>
          <w:ilvl w:val="0"/>
          <w:numId w:val="8"/>
        </w:numPr>
        <w:tabs>
          <w:tab w:val="left" w:pos="567"/>
        </w:tabs>
        <w:spacing w:before="120"/>
      </w:pPr>
      <w:r w:rsidRPr="00373BBE">
        <w:rPr>
          <w:lang/>
        </w:rPr>
        <w:t xml:space="preserve">Eine Methode, welche </w:t>
      </w:r>
      <w:r w:rsidR="00311229">
        <w:t>den Durchschnitt</w:t>
      </w:r>
      <w:r w:rsidRPr="00373BBE">
        <w:rPr>
          <w:lang/>
        </w:rPr>
        <w:t xml:space="preserve"> </w:t>
      </w:r>
      <w:r w:rsidRPr="005330B0">
        <w:t>berechnet</w:t>
      </w:r>
      <w:r w:rsidR="00311229">
        <w:t>.</w:t>
      </w:r>
      <w:r w:rsidR="00F0687E" w:rsidRPr="00373BBE">
        <w:rPr>
          <w:lang/>
        </w:rPr>
        <w:t xml:space="preserve"> Achte darauf, dass Du keinen Quellcode duplizierst.</w:t>
      </w:r>
    </w:p>
    <w:p w14:paraId="1ED2DA7F" w14:textId="77777777" w:rsidR="00373BBE" w:rsidRDefault="00860EE7" w:rsidP="00373BBE">
      <w:pPr>
        <w:pStyle w:val="Listenabsatz"/>
        <w:numPr>
          <w:ilvl w:val="0"/>
          <w:numId w:val="8"/>
        </w:numPr>
        <w:tabs>
          <w:tab w:val="left" w:pos="567"/>
        </w:tabs>
        <w:spacing w:before="120"/>
      </w:pPr>
      <w:r w:rsidRPr="00373BBE">
        <w:rPr>
          <w:lang/>
        </w:rPr>
        <w:t xml:space="preserve">Eine Methode, welche </w:t>
      </w:r>
      <w:r w:rsidR="00311229">
        <w:t>das Maximum</w:t>
      </w:r>
      <w:r w:rsidRPr="00373BBE">
        <w:rPr>
          <w:lang/>
        </w:rPr>
        <w:t xml:space="preserve"> im Array ermittelt</w:t>
      </w:r>
      <w:r w:rsidR="00311229" w:rsidRPr="005330B0">
        <w:t xml:space="preserve">. </w:t>
      </w:r>
    </w:p>
    <w:p w14:paraId="5B23B5EA" w14:textId="77777777" w:rsidR="00373BBE" w:rsidRDefault="00860EE7" w:rsidP="00373BBE">
      <w:pPr>
        <w:pStyle w:val="Listenabsatz"/>
        <w:numPr>
          <w:ilvl w:val="0"/>
          <w:numId w:val="8"/>
        </w:numPr>
        <w:tabs>
          <w:tab w:val="left" w:pos="567"/>
        </w:tabs>
        <w:spacing w:before="120"/>
      </w:pPr>
      <w:r w:rsidRPr="00373BBE">
        <w:rPr>
          <w:lang/>
        </w:rPr>
        <w:t xml:space="preserve">Eine Methode, welche </w:t>
      </w:r>
      <w:r>
        <w:t>das Minimum</w:t>
      </w:r>
      <w:r w:rsidRPr="00373BBE">
        <w:rPr>
          <w:lang/>
        </w:rPr>
        <w:t xml:space="preserve"> im Array ermittelt</w:t>
      </w:r>
      <w:r w:rsidRPr="005330B0">
        <w:t xml:space="preserve">. </w:t>
      </w:r>
    </w:p>
    <w:p w14:paraId="4024C379" w14:textId="0FC0386C" w:rsidR="00311229" w:rsidRDefault="00860EE7" w:rsidP="00373BBE">
      <w:pPr>
        <w:pStyle w:val="Listenabsatz"/>
        <w:numPr>
          <w:ilvl w:val="0"/>
          <w:numId w:val="8"/>
        </w:numPr>
        <w:tabs>
          <w:tab w:val="left" w:pos="567"/>
        </w:tabs>
        <w:spacing w:before="120"/>
      </w:pPr>
      <w:r w:rsidRPr="00373BBE">
        <w:rPr>
          <w:lang/>
        </w:rPr>
        <w:t xml:space="preserve">Eine Methode, welche </w:t>
      </w:r>
      <w:r>
        <w:t>das den häufigsten Wert (Modus oder Modalwert genannt)</w:t>
      </w:r>
      <w:r w:rsidRPr="00373BBE">
        <w:rPr>
          <w:lang/>
        </w:rPr>
        <w:t xml:space="preserve"> im Array ermittelt.</w:t>
      </w:r>
      <w:r w:rsidR="00311229">
        <w:t xml:space="preserve"> </w:t>
      </w:r>
    </w:p>
    <w:p w14:paraId="014F0999" w14:textId="77777777" w:rsidR="001D55F5" w:rsidRDefault="00902628" w:rsidP="00902628">
      <w:pPr>
        <w:pStyle w:val="Listenabsatz"/>
        <w:numPr>
          <w:ilvl w:val="1"/>
          <w:numId w:val="7"/>
        </w:numPr>
        <w:tabs>
          <w:tab w:val="left" w:pos="567"/>
        </w:tabs>
        <w:spacing w:before="120"/>
      </w:pPr>
      <w:r>
        <w:t xml:space="preserve">Nutze die Klasse </w:t>
      </w:r>
      <w:proofErr w:type="spellStart"/>
      <w:r w:rsidR="001D55F5">
        <w:t>ArrayUtilities</w:t>
      </w:r>
      <w:proofErr w:type="spellEnd"/>
      <w:r>
        <w:t>, im Temperatur-Programm</w:t>
      </w:r>
      <w:r w:rsidR="001D55F5">
        <w:t xml:space="preserve">. </w:t>
      </w:r>
    </w:p>
    <w:p w14:paraId="48341045" w14:textId="77777777" w:rsidR="001D55F5" w:rsidRDefault="001D55F5" w:rsidP="001D55F5">
      <w:pPr>
        <w:pStyle w:val="Listenabsatz"/>
        <w:numPr>
          <w:ilvl w:val="0"/>
          <w:numId w:val="9"/>
        </w:numPr>
        <w:tabs>
          <w:tab w:val="left" w:pos="567"/>
        </w:tabs>
        <w:spacing w:before="120"/>
        <w:rPr>
          <w:lang/>
        </w:rPr>
      </w:pPr>
      <w:r w:rsidRPr="001D55F5">
        <w:rPr>
          <w:lang/>
        </w:rPr>
        <w:t xml:space="preserve">Dafür muss die Klasse im selben Verzeichnis, wie dein Temperatur-Programm, liegen. </w:t>
      </w:r>
    </w:p>
    <w:p w14:paraId="5A481725" w14:textId="7A5BF8B5" w:rsidR="00902628" w:rsidRDefault="001D55F5" w:rsidP="001D55F5">
      <w:pPr>
        <w:pStyle w:val="Listenabsatz"/>
        <w:numPr>
          <w:ilvl w:val="0"/>
          <w:numId w:val="9"/>
        </w:numPr>
        <w:tabs>
          <w:tab w:val="left" w:pos="567"/>
        </w:tabs>
        <w:spacing w:before="120"/>
        <w:rPr>
          <w:lang/>
        </w:rPr>
      </w:pPr>
      <w:r w:rsidRPr="001D55F5">
        <w:rPr>
          <w:lang/>
        </w:rPr>
        <w:t xml:space="preserve">Jede Methode </w:t>
      </w:r>
      <w:r>
        <w:t>kann</w:t>
      </w:r>
      <w:r w:rsidRPr="001D55F5">
        <w:rPr>
          <w:lang/>
        </w:rPr>
        <w:t xml:space="preserve"> im Temperatur-Programm </w:t>
      </w:r>
      <w:r>
        <w:t xml:space="preserve">genutzt werden, wenn beim Aufruf der Klassenname </w:t>
      </w:r>
      <w:r>
        <w:t>dem Methodennamen</w:t>
      </w:r>
      <w:r>
        <w:t xml:space="preserve"> vorangestellt wird. </w:t>
      </w:r>
      <w:r>
        <w:br/>
        <w:t xml:space="preserve">Bsp.: </w:t>
      </w:r>
      <w:proofErr w:type="spellStart"/>
      <w:r>
        <w:t>ArrayUtilities.ausgabe</w:t>
      </w:r>
      <w:proofErr w:type="spellEnd"/>
      <w:proofErr w:type="gramStart"/>
      <w:r>
        <w:t xml:space="preserve">( </w:t>
      </w:r>
      <w:proofErr w:type="spellStart"/>
      <w:r>
        <w:t>array</w:t>
      </w:r>
      <w:proofErr w:type="spellEnd"/>
      <w:proofErr w:type="gramEnd"/>
      <w:r>
        <w:t xml:space="preserve"> )</w:t>
      </w:r>
      <w:r w:rsidRPr="001D55F5">
        <w:rPr>
          <w:lang/>
        </w:rPr>
        <w:t xml:space="preserve"> </w:t>
      </w:r>
    </w:p>
    <w:p w14:paraId="35613E67" w14:textId="197373E8" w:rsidR="001D55F5" w:rsidRPr="001D55F5" w:rsidRDefault="001D55F5" w:rsidP="001D55F5">
      <w:pPr>
        <w:pStyle w:val="Listenabsatz"/>
        <w:numPr>
          <w:ilvl w:val="0"/>
          <w:numId w:val="9"/>
        </w:numPr>
        <w:tabs>
          <w:tab w:val="left" w:pos="567"/>
        </w:tabs>
        <w:spacing w:before="120"/>
        <w:rPr>
          <w:lang/>
        </w:rPr>
      </w:pPr>
      <w:r>
        <w:t xml:space="preserve">Erstelle im Temperatur-Programm ein Menü, mit welchem dem Benutzer angeboten wird, die höchste, niedrigste, durchschnittliche Temperatur und den Median zu ermitteln. </w:t>
      </w:r>
    </w:p>
    <w:p w14:paraId="050E30A0" w14:textId="77777777" w:rsidR="00F0687E" w:rsidRPr="005330B0" w:rsidRDefault="00F0687E" w:rsidP="00F0687E">
      <w:pPr>
        <w:spacing w:before="240"/>
        <w:ind w:left="357" w:hanging="357"/>
        <w:rPr>
          <w:b/>
          <w:bCs/>
        </w:rPr>
      </w:pPr>
      <w:r w:rsidRPr="005330B0">
        <w:rPr>
          <w:b/>
          <w:bCs/>
        </w:rPr>
        <w:t xml:space="preserve">Aufgabe </w:t>
      </w:r>
      <w:r>
        <w:rPr>
          <w:b/>
          <w:bCs/>
        </w:rPr>
        <w:t>3</w:t>
      </w:r>
      <w:r w:rsidRPr="005330B0">
        <w:rPr>
          <w:b/>
          <w:bCs/>
        </w:rPr>
        <w:t xml:space="preserve"> </w:t>
      </w:r>
    </w:p>
    <w:p w14:paraId="56BFF84A" w14:textId="77777777" w:rsidR="00FB6BEE" w:rsidRPr="005330B0" w:rsidRDefault="00FB6BEE" w:rsidP="00FB6BEE">
      <w:pPr>
        <w:spacing w:before="120"/>
        <w:ind w:left="360" w:hanging="360"/>
      </w:pPr>
      <w:r w:rsidRPr="005330B0">
        <w:rPr>
          <w:noProof/>
        </w:rPr>
        <w:drawing>
          <wp:anchor distT="0" distB="0" distL="114300" distR="114300" simplePos="0" relativeHeight="251651072" behindDoc="0" locked="0" layoutInCell="1" allowOverlap="1" wp14:anchorId="6AF397FE" wp14:editId="1E1AED6D">
            <wp:simplePos x="0" y="0"/>
            <wp:positionH relativeFrom="column">
              <wp:posOffset>4290060</wp:posOffset>
            </wp:positionH>
            <wp:positionV relativeFrom="paragraph">
              <wp:posOffset>63500</wp:posOffset>
            </wp:positionV>
            <wp:extent cx="2134870" cy="1539875"/>
            <wp:effectExtent l="38100" t="38100" r="36830" b="41275"/>
            <wp:wrapSquare wrapText="bothSides"/>
            <wp:docPr id="133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4870" cy="1539875"/>
                    </a:xfrm>
                    <a:prstGeom prst="rect">
                      <a:avLst/>
                    </a:prstGeom>
                    <a:noFill/>
                    <a:ln w="38100" algn="ctr">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5330B0">
        <w:tab/>
        <w:t xml:space="preserve">Schreiben Sie ein Programm </w:t>
      </w:r>
      <w:r>
        <w:rPr>
          <w:b/>
          <w:bCs/>
          <w:lang w:val="en-GB"/>
        </w:rPr>
        <w:t>J06</w:t>
      </w:r>
      <w:r w:rsidRPr="005330B0">
        <w:rPr>
          <w:b/>
          <w:bCs/>
          <w:lang w:val="en-GB"/>
        </w:rPr>
        <w:t>_Rollenspiel</w:t>
      </w:r>
      <w:r w:rsidRPr="005330B0">
        <w:t xml:space="preserve">, welches 7 Prozentwerte zwischen 0% und 100% für die Charaktereigenschaften (Intelligenz, Stärke, Ausdauer, Geschicklichkeit, Weisheit, Intuition und Charisma) einer Spielfigur zufällig erzeugt und in einem Array gespeichert werden. Achtung: Prozentzahlen sind Dezimalzahlen. 0,01 entspricht 1%. </w:t>
      </w:r>
    </w:p>
    <w:p w14:paraId="1DA50C65" w14:textId="3928C6EF" w:rsidR="00FB6BEE" w:rsidRPr="005330B0" w:rsidRDefault="00FB6BEE" w:rsidP="00FB6BEE">
      <w:pPr>
        <w:spacing w:before="120"/>
        <w:ind w:left="360" w:hanging="360"/>
      </w:pPr>
      <w:r w:rsidRPr="005330B0">
        <w:tab/>
      </w:r>
      <w:r w:rsidR="00F35525">
        <w:rPr>
          <w:lang/>
        </w:rPr>
        <w:t>Benutzen Sie auch f</w:t>
      </w:r>
      <w:proofErr w:type="spellStart"/>
      <w:r w:rsidRPr="005330B0">
        <w:t>ür</w:t>
      </w:r>
      <w:proofErr w:type="spellEnd"/>
      <w:r w:rsidRPr="005330B0">
        <w:t xml:space="preserve"> die Eigenschaftsbezeichnungen ein Array. </w:t>
      </w:r>
    </w:p>
    <w:p w14:paraId="574D4926" w14:textId="4606EB6E" w:rsidR="00FB6BEE" w:rsidRPr="00F254C4" w:rsidRDefault="00FB6BEE" w:rsidP="00FB6BEE">
      <w:pPr>
        <w:spacing w:before="240"/>
        <w:ind w:left="357" w:hanging="357"/>
        <w:rPr>
          <w:b/>
          <w:bCs/>
        </w:rPr>
      </w:pPr>
      <w:r w:rsidRPr="00F254C4">
        <w:rPr>
          <w:b/>
          <w:bCs/>
        </w:rPr>
        <w:t xml:space="preserve">Aufgabe </w:t>
      </w:r>
      <w:r w:rsidR="00311229">
        <w:rPr>
          <w:b/>
          <w:bCs/>
        </w:rPr>
        <w:t>4</w:t>
      </w:r>
    </w:p>
    <w:p w14:paraId="4AFC15D0" w14:textId="24A53F5D" w:rsidR="00FB6BEE" w:rsidRPr="00F254C4" w:rsidRDefault="00FB6BEE" w:rsidP="00FB6BEE">
      <w:pPr>
        <w:spacing w:before="120"/>
        <w:ind w:left="360" w:hanging="360"/>
      </w:pPr>
      <w:r w:rsidRPr="00F254C4">
        <w:tab/>
      </w:r>
      <w:r w:rsidR="00311229">
        <w:rPr>
          <w:b/>
          <w:bCs/>
        </w:rPr>
        <w:t>4</w:t>
      </w:r>
      <w:r w:rsidRPr="00F254C4">
        <w:rPr>
          <w:b/>
          <w:bCs/>
        </w:rPr>
        <w:t xml:space="preserve">a) </w:t>
      </w:r>
      <w:r w:rsidRPr="00F254C4">
        <w:t xml:space="preserve">Schreiben Sie das Programm </w:t>
      </w:r>
      <w:r>
        <w:rPr>
          <w:b/>
          <w:bCs/>
        </w:rPr>
        <w:t>J06</w:t>
      </w:r>
      <w:r w:rsidRPr="00F254C4">
        <w:rPr>
          <w:b/>
          <w:bCs/>
        </w:rPr>
        <w:t>_Noten</w:t>
      </w:r>
      <w:r w:rsidRPr="00F254C4">
        <w:t xml:space="preserve"> in dem der Benutzer gefragt wird, wie viele Noten generiert werden sollen. Ein Array wird in entsprechender Größe angelegt. Die Noten werden automatisch generiert. Anschließend wird der Notendurchschnitt berechnet. Alle Noten und der Schnitt werden ausgegeben. </w:t>
      </w:r>
      <w:r w:rsidRPr="00F254C4">
        <w:br/>
      </w:r>
      <w:r w:rsidR="00311229">
        <w:rPr>
          <w:b/>
          <w:bCs/>
        </w:rPr>
        <w:t>4</w:t>
      </w:r>
      <w:r w:rsidRPr="00F254C4">
        <w:rPr>
          <w:b/>
          <w:bCs/>
        </w:rPr>
        <w:t>b)</w:t>
      </w:r>
      <w:r w:rsidRPr="00F254C4">
        <w:rPr>
          <w:b/>
          <w:bCs/>
        </w:rPr>
        <w:br/>
      </w:r>
      <w:r w:rsidRPr="00F254C4">
        <w:t xml:space="preserve">Der Benutzer erhält jetzt die Möglichkeit eine Note zu ändern. Er gibt an welche (z.B. 1. Note). Die zu ändernde Note wird ausgegeben. Er gibt die neue Note ein. Der Durchschnitt soll daraufhin neu berechnet und ausgegeben werden. </w:t>
      </w:r>
      <w:r w:rsidRPr="00F254C4">
        <w:br/>
      </w:r>
      <w:r w:rsidR="00311229">
        <w:rPr>
          <w:b/>
          <w:bCs/>
        </w:rPr>
        <w:t>4</w:t>
      </w:r>
      <w:r w:rsidRPr="00F254C4">
        <w:rPr>
          <w:b/>
          <w:bCs/>
        </w:rPr>
        <w:t>c)</w:t>
      </w:r>
      <w:r w:rsidRPr="00F254C4">
        <w:t xml:space="preserve"> Wiederholen Sie 3b) so oft wie der Benutzer möchte.</w:t>
      </w:r>
    </w:p>
    <w:p w14:paraId="43DDB2B1" w14:textId="328D1818" w:rsidR="00FB6BEE" w:rsidRPr="00F254C4" w:rsidRDefault="00FB6BEE" w:rsidP="00FB6BEE">
      <w:pPr>
        <w:tabs>
          <w:tab w:val="left" w:pos="709"/>
          <w:tab w:val="left" w:pos="1843"/>
        </w:tabs>
        <w:spacing w:before="120"/>
        <w:ind w:left="360" w:hanging="360"/>
      </w:pPr>
      <w:r w:rsidRPr="00F254C4">
        <w:rPr>
          <w:b/>
          <w:bCs/>
        </w:rPr>
        <w:tab/>
      </w:r>
      <w:r w:rsidR="00311229">
        <w:rPr>
          <w:b/>
          <w:bCs/>
        </w:rPr>
        <w:t>4</w:t>
      </w:r>
      <w:r w:rsidRPr="00F254C4">
        <w:rPr>
          <w:b/>
          <w:bCs/>
        </w:rPr>
        <w:t>d)</w:t>
      </w:r>
      <w:r w:rsidRPr="00F254C4">
        <w:t xml:space="preserve"> Es dürfen nur Noten zwischen 1 und 6 zugelassen werden.</w:t>
      </w:r>
      <w:r w:rsidRPr="00F254C4">
        <w:br/>
      </w:r>
      <w:r w:rsidRPr="00F254C4">
        <w:tab/>
      </w:r>
      <w:r w:rsidRPr="00F254C4">
        <w:rPr>
          <w:u w:val="single"/>
        </w:rPr>
        <w:t>Alternative 1</w:t>
      </w:r>
      <w:r w:rsidRPr="00F254C4">
        <w:t>: Der Benut</w:t>
      </w:r>
      <w:bookmarkStart w:id="1" w:name="_GoBack"/>
      <w:bookmarkEnd w:id="1"/>
      <w:r w:rsidRPr="00F254C4">
        <w:t xml:space="preserve">zer muss so oft die zu ändernde Note </w:t>
      </w:r>
      <w:r w:rsidRPr="00F254C4">
        <w:tab/>
      </w:r>
      <w:r w:rsidRPr="00F254C4">
        <w:br/>
      </w:r>
      <w:r w:rsidRPr="00F254C4">
        <w:tab/>
      </w:r>
      <w:r w:rsidRPr="00F254C4">
        <w:tab/>
        <w:t>eingeben, bis die Note im erlaubten Bereich liegt.</w:t>
      </w:r>
    </w:p>
    <w:p w14:paraId="2B1CF9E2" w14:textId="77777777" w:rsidR="00FB6BEE" w:rsidRPr="00F254C4" w:rsidRDefault="00FB6BEE" w:rsidP="00FB6BEE">
      <w:pPr>
        <w:tabs>
          <w:tab w:val="left" w:pos="709"/>
          <w:tab w:val="left" w:pos="1843"/>
        </w:tabs>
        <w:spacing w:before="120"/>
        <w:ind w:left="360" w:hanging="360"/>
      </w:pPr>
      <w:r w:rsidRPr="00F254C4">
        <w:tab/>
      </w:r>
      <w:r w:rsidRPr="00F254C4">
        <w:tab/>
      </w:r>
      <w:r w:rsidRPr="00F254C4">
        <w:rPr>
          <w:u w:val="single"/>
        </w:rPr>
        <w:t>Alternative 2</w:t>
      </w:r>
      <w:r w:rsidRPr="00F254C4">
        <w:t xml:space="preserve">: Die Änderung im Array erfolgt nur bei zulässiger Eingabe. </w:t>
      </w:r>
      <w:r>
        <w:br/>
      </w:r>
      <w:r w:rsidRPr="00F254C4">
        <w:tab/>
      </w:r>
      <w:r w:rsidRPr="00F254C4">
        <w:tab/>
        <w:t>Ansonsten bleibt das Array unverändert.</w:t>
      </w:r>
    </w:p>
    <w:p w14:paraId="11AB14D1" w14:textId="21CA212E" w:rsidR="00FB6BEE" w:rsidRPr="00F254C4" w:rsidRDefault="00FB6BEE" w:rsidP="00FB6BEE">
      <w:pPr>
        <w:keepNext/>
        <w:spacing w:before="240"/>
        <w:ind w:left="357" w:hanging="357"/>
        <w:rPr>
          <w:b/>
          <w:bCs/>
        </w:rPr>
      </w:pPr>
      <w:r w:rsidRPr="00F254C4">
        <w:rPr>
          <w:b/>
          <w:bCs/>
        </w:rPr>
        <w:lastRenderedPageBreak/>
        <w:t xml:space="preserve">Aufgabe </w:t>
      </w:r>
      <w:r w:rsidR="00311229">
        <w:rPr>
          <w:b/>
          <w:bCs/>
        </w:rPr>
        <w:t>5</w:t>
      </w:r>
    </w:p>
    <w:p w14:paraId="6B4A54DD" w14:textId="77777777" w:rsidR="00FB6BEE" w:rsidRDefault="00FB6BEE" w:rsidP="00FB6BEE">
      <w:pPr>
        <w:spacing w:before="120"/>
      </w:pPr>
      <w:r w:rsidRPr="00DD33B7">
        <w:rPr>
          <w:noProof/>
        </w:rPr>
        <mc:AlternateContent>
          <mc:Choice Requires="wps">
            <w:drawing>
              <wp:anchor distT="0" distB="0" distL="114300" distR="114300" simplePos="0" relativeHeight="251653120" behindDoc="0" locked="0" layoutInCell="1" allowOverlap="1" wp14:anchorId="0A1335B5" wp14:editId="1E0022B1">
                <wp:simplePos x="0" y="0"/>
                <wp:positionH relativeFrom="column">
                  <wp:posOffset>4128135</wp:posOffset>
                </wp:positionH>
                <wp:positionV relativeFrom="paragraph">
                  <wp:posOffset>184785</wp:posOffset>
                </wp:positionV>
                <wp:extent cx="1936750" cy="977900"/>
                <wp:effectExtent l="0" t="0" r="25400" b="12700"/>
                <wp:wrapNone/>
                <wp:docPr id="17413" name="Inhaltsplatzhalter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1936750" cy="977900"/>
                        </a:xfrm>
                        <a:prstGeom prst="rect">
                          <a:avLst/>
                        </a:prstGeom>
                        <a:noFill/>
                        <a:ln>
                          <a:solidFill>
                            <a:srgbClr val="FF0000"/>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A6CC4EE" w14:textId="77777777" w:rsidR="00FB6BEE" w:rsidRPr="00DD33B7" w:rsidRDefault="00FB6BEE" w:rsidP="00FB6BEE">
                            <w:pPr>
                              <w:kinsoku w:val="0"/>
                              <w:overflowPunct w:val="0"/>
                              <w:spacing w:before="86"/>
                              <w:textAlignment w:val="baseline"/>
                              <w:rPr>
                                <w:rFonts w:ascii="Roboto Condensed" w:hAnsi="Roboto Condensed" w:cs="Times New Roman"/>
                                <w:color w:val="FF0000"/>
                                <w:sz w:val="24"/>
                                <w:szCs w:val="24"/>
                              </w:rPr>
                            </w:pPr>
                            <w:r w:rsidRPr="00DD33B7">
                              <w:rPr>
                                <w:rFonts w:ascii="Roboto Condensed" w:hAnsi="Roboto Condensed" w:cs="Times New Roman"/>
                                <w:color w:val="FF0000"/>
                                <w:sz w:val="24"/>
                                <w:szCs w:val="24"/>
                              </w:rPr>
                              <w:t>Lassen Sie zufällig Phrasen bilden, solange der Benutzer weiter machen möchte.</w:t>
                            </w:r>
                          </w:p>
                          <w:p w14:paraId="79CBBC45" w14:textId="77777777" w:rsidR="00FB6BEE" w:rsidRDefault="00FB6BEE" w:rsidP="00FB6BEE">
                            <w:pPr>
                              <w:kinsoku w:val="0"/>
                              <w:overflowPunct w:val="0"/>
                              <w:spacing w:before="86"/>
                              <w:textAlignment w:val="baseline"/>
                              <w:rPr>
                                <w:rFonts w:asciiTheme="minorHAnsi" w:hAnsi="Calibri"/>
                                <w:color w:val="FF0000"/>
                                <w:sz w:val="36"/>
                                <w:szCs w:val="36"/>
                              </w:rPr>
                            </w:pPr>
                            <w:r>
                              <w:rPr>
                                <w:rFonts w:ascii="Roboto Condensed" w:hAnsi="Roboto Condensed" w:cs="Times New Roman"/>
                                <w:color w:val="FF0000"/>
                                <w:sz w:val="24"/>
                                <w:szCs w:val="24"/>
                              </w:rPr>
                              <w:t>J06</w:t>
                            </w:r>
                            <w:r w:rsidRPr="00DD33B7">
                              <w:rPr>
                                <w:rFonts w:ascii="Roboto Condensed" w:hAnsi="Roboto Condensed" w:cs="Times New Roman"/>
                                <w:color w:val="FF0000"/>
                                <w:sz w:val="24"/>
                                <w:szCs w:val="24"/>
                              </w:rPr>
                              <w:t>_Phrasomat</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335B5" id="Inhaltsplatzhalter 1" o:spid="_x0000_s1026" style="position:absolute;margin-left:325.05pt;margin-top:14.55pt;width:152.5pt;height:7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" filled="f" fillcolor="#4f81bd [3204]" strokecolor="red">
                <v:shadow color="#eeece1 [3214]"/>
                <v:path arrowok="t"/>
                <o:lock v:ext="edit" grouping="t"/>
                <v:textbox>
                  <w:txbxContent>
                    <w:p w14:paraId="3A6CC4EE" w14:textId="77777777" w:rsidR="00FB6BEE" w:rsidRPr="00DD33B7" w:rsidRDefault="00FB6BEE" w:rsidP="00FB6BEE">
                      <w:pPr>
                        <w:kinsoku w:val="0"/>
                        <w:overflowPunct w:val="0"/>
                        <w:spacing w:before="86"/>
                        <w:textAlignment w:val="baseline"/>
                        <w:rPr>
                          <w:rFonts w:ascii="Roboto Condensed" w:hAnsi="Roboto Condensed" w:cs="Times New Roman"/>
                          <w:color w:val="FF0000"/>
                          <w:sz w:val="24"/>
                          <w:szCs w:val="24"/>
                        </w:rPr>
                      </w:pPr>
                      <w:r w:rsidRPr="00DD33B7">
                        <w:rPr>
                          <w:rFonts w:ascii="Roboto Condensed" w:hAnsi="Roboto Condensed" w:cs="Times New Roman"/>
                          <w:color w:val="FF0000"/>
                          <w:sz w:val="24"/>
                          <w:szCs w:val="24"/>
                        </w:rPr>
                        <w:t>Lassen Sie zufällig Phrasen bilden, solange der Benutzer weiter machen möchte.</w:t>
                      </w:r>
                    </w:p>
                    <w:p w14:paraId="79CBBC45" w14:textId="77777777" w:rsidR="00FB6BEE" w:rsidRDefault="00FB6BEE" w:rsidP="00FB6BEE">
                      <w:pPr>
                        <w:kinsoku w:val="0"/>
                        <w:overflowPunct w:val="0"/>
                        <w:spacing w:before="86"/>
                        <w:textAlignment w:val="baseline"/>
                        <w:rPr>
                          <w:rFonts w:asciiTheme="minorHAnsi" w:hAnsi="Calibri"/>
                          <w:color w:val="FF0000"/>
                          <w:sz w:val="36"/>
                          <w:szCs w:val="36"/>
                        </w:rPr>
                      </w:pPr>
                      <w:r>
                        <w:rPr>
                          <w:rFonts w:ascii="Roboto Condensed" w:hAnsi="Roboto Condensed" w:cs="Times New Roman"/>
                          <w:color w:val="FF0000"/>
                          <w:sz w:val="24"/>
                          <w:szCs w:val="24"/>
                        </w:rPr>
                        <w:t>J06</w:t>
                      </w:r>
                      <w:r w:rsidRPr="00DD33B7">
                        <w:rPr>
                          <w:rFonts w:ascii="Roboto Condensed" w:hAnsi="Roboto Condensed" w:cs="Times New Roman"/>
                          <w:color w:val="FF0000"/>
                          <w:sz w:val="24"/>
                          <w:szCs w:val="24"/>
                        </w:rPr>
                        <w:t>_Phrasomat</w:t>
                      </w:r>
                    </w:p>
                  </w:txbxContent>
                </v:textbox>
              </v:rect>
            </w:pict>
          </mc:Fallback>
        </mc:AlternateContent>
      </w:r>
      <w:r w:rsidRPr="00DD33B7">
        <w:rPr>
          <w:noProof/>
        </w:rPr>
        <w:drawing>
          <wp:inline distT="0" distB="0" distL="0" distR="0" wp14:anchorId="063FB426" wp14:editId="54EED318">
            <wp:extent cx="6383020" cy="3828415"/>
            <wp:effectExtent l="0" t="0" r="0" b="635"/>
            <wp:docPr id="17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3020" cy="3828415"/>
                    </a:xfrm>
                    <a:prstGeom prst="rect">
                      <a:avLst/>
                    </a:prstGeom>
                    <a:noFill/>
                    <a:ln>
                      <a:noFill/>
                    </a:ln>
                    <a:effectLst/>
                  </pic:spPr>
                </pic:pic>
              </a:graphicData>
            </a:graphic>
          </wp:inline>
        </w:drawing>
      </w:r>
    </w:p>
    <w:p w14:paraId="1DA6924E" w14:textId="77777777" w:rsidR="00FB6BEE" w:rsidRPr="00346E07" w:rsidRDefault="00FB6BEE" w:rsidP="00FB6BEE">
      <w:pPr>
        <w:spacing w:before="120"/>
        <w:ind w:right="6508"/>
        <w:rPr>
          <w:rFonts w:ascii="Roboto Condensed" w:hAnsi="Roboto Condensed"/>
          <w:sz w:val="20"/>
          <w:szCs w:val="20"/>
        </w:rPr>
      </w:pPr>
      <w:r w:rsidRPr="00DD33B7">
        <w:rPr>
          <w:noProof/>
        </w:rPr>
        <w:drawing>
          <wp:anchor distT="0" distB="0" distL="114300" distR="114300" simplePos="0" relativeHeight="251652096" behindDoc="0" locked="0" layoutInCell="1" allowOverlap="1" wp14:anchorId="69252FE2" wp14:editId="52AAEE15">
            <wp:simplePos x="0" y="0"/>
            <wp:positionH relativeFrom="margin">
              <wp:align>right</wp:align>
            </wp:positionH>
            <wp:positionV relativeFrom="paragraph">
              <wp:posOffset>90170</wp:posOffset>
            </wp:positionV>
            <wp:extent cx="3708400" cy="569419"/>
            <wp:effectExtent l="0" t="0" r="6350" b="2540"/>
            <wp:wrapNone/>
            <wp:docPr id="17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8400" cy="569419"/>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t xml:space="preserve">Quelle: Sierra, Kathy, Bates, Bert: Java von Kopf bis Fuß, O'Reilly </w:t>
      </w:r>
      <w:r w:rsidRPr="00346E07">
        <w:rPr>
          <w:rFonts w:ascii="Roboto Condensed" w:hAnsi="Roboto Condensed"/>
          <w:sz w:val="20"/>
          <w:szCs w:val="20"/>
        </w:rPr>
        <w:t>Verlag</w:t>
      </w:r>
      <w:r>
        <w:rPr>
          <w:rFonts w:ascii="Roboto Condensed" w:hAnsi="Roboto Condensed"/>
          <w:sz w:val="20"/>
          <w:szCs w:val="20"/>
        </w:rPr>
        <w:t xml:space="preserve">, </w:t>
      </w:r>
      <w:r>
        <w:rPr>
          <w:rFonts w:ascii="Roboto Condensed" w:hAnsi="Roboto Condensed"/>
          <w:sz w:val="20"/>
          <w:szCs w:val="20"/>
        </w:rPr>
        <w:br/>
      </w:r>
      <w:r w:rsidRPr="00346E07">
        <w:rPr>
          <w:rStyle w:val="a-size-base"/>
          <w:rFonts w:ascii="Roboto Condensed" w:hAnsi="Roboto Condensed" w:cs="Arial"/>
          <w:color w:val="565959"/>
          <w:sz w:val="20"/>
          <w:szCs w:val="20"/>
          <w:shd w:val="clear" w:color="auto" w:fill="FFFFFF"/>
        </w:rPr>
        <w:t>1. Mai 2006</w:t>
      </w:r>
    </w:p>
    <w:p w14:paraId="1A478318" w14:textId="77777777" w:rsidR="00FB6BEE" w:rsidRPr="00346E07" w:rsidRDefault="00FB6BEE" w:rsidP="00FB6BEE">
      <w:pPr>
        <w:spacing w:before="120"/>
        <w:ind w:right="6508"/>
        <w:rPr>
          <w:rFonts w:ascii="Roboto Condensed" w:hAnsi="Roboto Condensed"/>
          <w:sz w:val="20"/>
          <w:szCs w:val="20"/>
        </w:rPr>
      </w:pPr>
    </w:p>
    <w:p w14:paraId="447CF181" w14:textId="77777777" w:rsidR="00FB6BEE" w:rsidRPr="00AD3A7B" w:rsidRDefault="00FB6BEE" w:rsidP="00FB6BEE">
      <w:pPr>
        <w:keepNext/>
        <w:spacing w:before="240"/>
        <w:ind w:left="357" w:hanging="357"/>
        <w:rPr>
          <w:b/>
          <w:bCs/>
        </w:rPr>
      </w:pPr>
      <w:r>
        <w:rPr>
          <w:b/>
          <w:bCs/>
        </w:rPr>
        <w:t xml:space="preserve">Zusatzaufgabe Game </w:t>
      </w:r>
      <w:proofErr w:type="spellStart"/>
      <w:r>
        <w:rPr>
          <w:b/>
          <w:bCs/>
        </w:rPr>
        <w:t>of</w:t>
      </w:r>
      <w:proofErr w:type="spellEnd"/>
      <w:r>
        <w:rPr>
          <w:b/>
          <w:bCs/>
        </w:rPr>
        <w:t xml:space="preserve"> Life</w:t>
      </w:r>
    </w:p>
    <w:p w14:paraId="0849CE23" w14:textId="77777777" w:rsidR="00FB6BEE" w:rsidRPr="007F1A4B" w:rsidRDefault="00FB6BEE" w:rsidP="00FB6BEE">
      <w:pPr>
        <w:spacing w:before="120"/>
      </w:pPr>
      <w:r w:rsidRPr="007F1A4B">
        <w:t xml:space="preserve">Erstellen Sie ein </w:t>
      </w:r>
      <w:r w:rsidRPr="007F1A4B">
        <w:rPr>
          <w:b/>
          <w:bCs/>
        </w:rPr>
        <w:t>zweidimensionales Array</w:t>
      </w:r>
      <w:r w:rsidRPr="007F1A4B">
        <w:t xml:space="preserve"> 40x40 </w:t>
      </w:r>
      <w:proofErr w:type="spellStart"/>
      <w:r w:rsidRPr="007F1A4B">
        <w:t>boolean</w:t>
      </w:r>
      <w:proofErr w:type="spellEnd"/>
      <w:r w:rsidRPr="007F1A4B">
        <w:t xml:space="preserve">-Array. Ein </w:t>
      </w:r>
      <w:proofErr w:type="spellStart"/>
      <w:r w:rsidRPr="007F1A4B">
        <w:t>true</w:t>
      </w:r>
      <w:proofErr w:type="spellEnd"/>
      <w:r w:rsidRPr="007F1A4B">
        <w:t xml:space="preserve"> bedeutet, dass die Zelle lebt. </w:t>
      </w:r>
      <w:proofErr w:type="spellStart"/>
      <w:r w:rsidRPr="007F1A4B">
        <w:t>False</w:t>
      </w:r>
      <w:proofErr w:type="spellEnd"/>
      <w:r w:rsidRPr="007F1A4B">
        <w:t xml:space="preserve"> bedeutet, dass Sie nicht lebt. Zu Anfang sind 8 Zellen mit </w:t>
      </w:r>
      <w:proofErr w:type="spellStart"/>
      <w:r w:rsidRPr="007F1A4B">
        <w:t>true</w:t>
      </w:r>
      <w:proofErr w:type="spellEnd"/>
      <w:r w:rsidRPr="007F1A4B">
        <w:t xml:space="preserve"> belegt. </w:t>
      </w:r>
    </w:p>
    <w:p w14:paraId="1275DA40" w14:textId="77777777" w:rsidR="00FB6BEE" w:rsidRPr="007F1A4B" w:rsidRDefault="00FB6BEE" w:rsidP="00FB6BEE">
      <w:pPr>
        <w:spacing w:before="120"/>
      </w:pPr>
      <w:r w:rsidRPr="007F1A4B">
        <w:t xml:space="preserve">Erstellen Sie eine Simulation bekannt unter dem Namen "game </w:t>
      </w:r>
      <w:proofErr w:type="spellStart"/>
      <w:r w:rsidRPr="007F1A4B">
        <w:t>of</w:t>
      </w:r>
      <w:proofErr w:type="spellEnd"/>
      <w:r w:rsidRPr="007F1A4B">
        <w:t xml:space="preserve"> </w:t>
      </w:r>
      <w:proofErr w:type="spellStart"/>
      <w:r w:rsidRPr="007F1A4B">
        <w:t>life</w:t>
      </w:r>
      <w:proofErr w:type="spellEnd"/>
      <w:r w:rsidRPr="007F1A4B">
        <w:t xml:space="preserve">": Informieren Sie sich in Wikipedia, wie die Simulation des Lebens nach Conway funktioniert und starten Sie mit unterschiedlichen Startkonstellationen. </w:t>
      </w:r>
    </w:p>
    <w:p w14:paraId="4E42924E" w14:textId="77777777" w:rsidR="00FB6BEE" w:rsidRDefault="00FB6BEE" w:rsidP="00FB6BEE">
      <w:pPr>
        <w:spacing w:before="120"/>
      </w:pPr>
    </w:p>
    <w:p w14:paraId="366A9979" w14:textId="77777777" w:rsidR="006A2831" w:rsidRPr="004543FF" w:rsidRDefault="006A2831" w:rsidP="00FB6BEE">
      <w:pPr>
        <w:pStyle w:val="Aufgabentext"/>
        <w:spacing w:before="240"/>
        <w:jc w:val="both"/>
      </w:pPr>
    </w:p>
    <w:bookmarkEnd w:id="0"/>
    <w:sectPr w:rsidR="006A2831" w:rsidRPr="004543FF" w:rsidSect="0070362B">
      <w:footerReference w:type="default" r:id="rId10"/>
      <w:headerReference w:type="first" r:id="rId11"/>
      <w:footerReference w:type="first" r:id="rId12"/>
      <w:pgSz w:w="11906" w:h="16838"/>
      <w:pgMar w:top="720" w:right="720" w:bottom="284"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048FF" w14:textId="77777777" w:rsidR="00F56CC7" w:rsidRDefault="00F56CC7" w:rsidP="003D2EEB">
      <w:r>
        <w:separator/>
      </w:r>
    </w:p>
  </w:endnote>
  <w:endnote w:type="continuationSeparator" w:id="0">
    <w:p w14:paraId="775C16B8" w14:textId="77777777" w:rsidR="00F56CC7" w:rsidRDefault="00F56CC7" w:rsidP="003D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Light">
    <w:altName w:val="Roboto Condensed Light"/>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Condensed">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478E8" w14:textId="77777777" w:rsidR="00BD3F65" w:rsidRDefault="00C9699C">
    <w:pPr>
      <w:pStyle w:val="Fuzeile"/>
      <w:jc w:val="right"/>
    </w:pPr>
    <w:sdt>
      <w:sdtPr>
        <w:id w:val="-356202792"/>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AC57CC">
          <w:rPr>
            <w:noProof/>
          </w:rPr>
          <w:t>2</w:t>
        </w:r>
        <w:r w:rsidR="00BD3F65">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4474B" w14:textId="77777777" w:rsidR="00BD3F65" w:rsidRDefault="00C9699C">
    <w:pPr>
      <w:pStyle w:val="Fuzeile"/>
      <w:jc w:val="right"/>
    </w:pPr>
    <w:sdt>
      <w:sdtPr>
        <w:id w:val="205062080"/>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3E7109">
          <w:rPr>
            <w:noProof/>
          </w:rPr>
          <w:t>1</w:t>
        </w:r>
        <w:r w:rsidR="00BD3F65">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ED058" w14:textId="77777777" w:rsidR="00F56CC7" w:rsidRDefault="00F56CC7" w:rsidP="003D2EEB">
      <w:r>
        <w:separator/>
      </w:r>
    </w:p>
  </w:footnote>
  <w:footnote w:type="continuationSeparator" w:id="0">
    <w:p w14:paraId="0C343613" w14:textId="77777777" w:rsidR="00F56CC7" w:rsidRDefault="00F56CC7" w:rsidP="003D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187F3" w14:textId="77777777" w:rsidR="003D2EEB" w:rsidRDefault="003D2EEB">
    <w:pPr>
      <w:pStyle w:val="Kopfzeile"/>
    </w:pPr>
    <w:r>
      <w:rPr>
        <w:noProof/>
        <w:lang w:eastAsia="de-DE"/>
      </w:rPr>
      <w:drawing>
        <wp:anchor distT="0" distB="0" distL="114300" distR="114300" simplePos="0" relativeHeight="251658240" behindDoc="0" locked="0" layoutInCell="1" allowOverlap="1" wp14:anchorId="267ED121" wp14:editId="6A299F80">
          <wp:simplePos x="0" y="0"/>
          <wp:positionH relativeFrom="column">
            <wp:posOffset>-159707</wp:posOffset>
          </wp:positionH>
          <wp:positionV relativeFrom="paragraph">
            <wp:posOffset>-247650</wp:posOffset>
          </wp:positionV>
          <wp:extent cx="2458192" cy="797760"/>
          <wp:effectExtent l="0" t="0" r="0" b="2540"/>
          <wp:wrapNone/>
          <wp:docPr id="6" name="Grafik 6" descr="C:\Users\Grove\AppData\Local\Microsoft\Windows\INetCache\Content.Word\BWV_logo_lang_bun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ve\AppData\Local\Microsoft\Windows\INetCache\Content.Word\BWV_logo_lang_bunt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97760"/>
                  </a:xfrm>
                  <a:prstGeom prst="rect">
                    <a:avLst/>
                  </a:prstGeom>
                </pic:spPr>
              </pic:pic>
            </a:graphicData>
          </a:graphic>
          <wp14:sizeRelH relativeFrom="margin">
            <wp14:pctWidth>0</wp14:pctWidth>
          </wp14:sizeRelH>
          <wp14:sizeRelV relativeFrom="margin">
            <wp14:pctHeight>0</wp14:pctHeight>
          </wp14:sizeRelV>
        </wp:anchor>
      </w:drawing>
    </w:r>
  </w:p>
  <w:p w14:paraId="4CB91725" w14:textId="77777777" w:rsidR="003D2EEB" w:rsidRDefault="003D2EEB">
    <w:pPr>
      <w:pStyle w:val="Kopfzeile"/>
    </w:pPr>
  </w:p>
  <w:p w14:paraId="73B9C42D" w14:textId="73342CE8" w:rsidR="00024A00" w:rsidRPr="00BE0AE4" w:rsidRDefault="003B4771" w:rsidP="003B4771">
    <w:pPr>
      <w:pStyle w:val="Kopfzeile"/>
      <w:tabs>
        <w:tab w:val="clear" w:pos="4536"/>
        <w:tab w:val="left" w:pos="993"/>
        <w:tab w:val="center" w:pos="5245"/>
      </w:tabs>
      <w:ind w:left="1701"/>
      <w:rPr>
        <w:sz w:val="28"/>
      </w:rPr>
    </w:pPr>
    <w:r>
      <w:rPr>
        <w:sz w:val="28"/>
      </w:rPr>
      <w:tab/>
    </w:r>
    <w:r w:rsidR="00024A00">
      <w:rPr>
        <w:sz w:val="28"/>
      </w:rPr>
      <w:t>Thema:</w:t>
    </w:r>
    <w:r w:rsidR="00C47FE6">
      <w:rPr>
        <w:sz w:val="28"/>
      </w:rPr>
      <w:t xml:space="preserve"> </w:t>
    </w:r>
    <w:r w:rsidR="0062532D">
      <w:rPr>
        <w:sz w:val="28"/>
      </w:rPr>
      <w:t>Methoden</w:t>
    </w:r>
    <w:r w:rsidR="005257C0">
      <w:rPr>
        <w:sz w:val="28"/>
      </w:rPr>
      <w:t xml:space="preserve"> und Arrays</w:t>
    </w:r>
  </w:p>
  <w:p w14:paraId="38A7D51B" w14:textId="77777777" w:rsidR="00BE0AE4" w:rsidRPr="003D2EEB" w:rsidRDefault="00BE0AE4" w:rsidP="00BE0AE4">
    <w:pPr>
      <w:pStyle w:val="Kopfzeile"/>
      <w:pBdr>
        <w:bottom w:val="single" w:sz="4" w:space="1" w:color="auto"/>
      </w:pBdr>
      <w:tabs>
        <w:tab w:val="clear" w:pos="4536"/>
        <w:tab w:val="clear" w:pos="9072"/>
        <w:tab w:val="left" w:pos="851"/>
      </w:tabs>
    </w:pPr>
    <w:r>
      <w:t>Datum: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F07DB"/>
    <w:multiLevelType w:val="hybridMultilevel"/>
    <w:tmpl w:val="C0FC3A0E"/>
    <w:lvl w:ilvl="0" w:tplc="04070017">
      <w:start w:val="1"/>
      <w:numFmt w:val="lowerLetter"/>
      <w:lvlText w:val="%1)"/>
      <w:lvlJc w:val="left"/>
      <w:pPr>
        <w:ind w:left="1077" w:hanging="360"/>
      </w:pPr>
    </w:lvl>
    <w:lvl w:ilvl="1" w:tplc="04070019">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 w15:restartNumberingAfterBreak="0">
    <w:nsid w:val="0DCB5755"/>
    <w:multiLevelType w:val="hybridMultilevel"/>
    <w:tmpl w:val="53C62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03DA2"/>
    <w:multiLevelType w:val="hybridMultilevel"/>
    <w:tmpl w:val="3D14B22A"/>
    <w:lvl w:ilvl="0" w:tplc="51DE3B38">
      <w:start w:val="1"/>
      <w:numFmt w:val="upperLetter"/>
      <w:lvlText w:val="%1) "/>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4F65163"/>
    <w:multiLevelType w:val="hybridMultilevel"/>
    <w:tmpl w:val="231A17B2"/>
    <w:lvl w:ilvl="0" w:tplc="A7749C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96362C"/>
    <w:multiLevelType w:val="hybridMultilevel"/>
    <w:tmpl w:val="D0DAB71A"/>
    <w:lvl w:ilvl="0" w:tplc="EF58A06A">
      <w:start w:val="1"/>
      <w:numFmt w:val="bullet"/>
      <w:lvlText w:val=""/>
      <w:lvlJc w:val="left"/>
      <w:pPr>
        <w:ind w:left="720" w:hanging="360"/>
      </w:pPr>
      <w:rPr>
        <w:rFonts w:ascii="Symbol" w:hAnsi="Symbol" w:hint="default"/>
      </w:rPr>
    </w:lvl>
    <w:lvl w:ilvl="1" w:tplc="722A3FEC">
      <w:start w:val="1"/>
      <w:numFmt w:val="bullet"/>
      <w:lvlText w:val="o"/>
      <w:lvlJc w:val="left"/>
      <w:pPr>
        <w:ind w:left="1440" w:hanging="360"/>
      </w:pPr>
      <w:rPr>
        <w:rFonts w:ascii="Courier New" w:hAnsi="Courier New" w:hint="default"/>
      </w:rPr>
    </w:lvl>
    <w:lvl w:ilvl="2" w:tplc="C79E7B02">
      <w:start w:val="1"/>
      <w:numFmt w:val="bullet"/>
      <w:lvlText w:val=""/>
      <w:lvlJc w:val="left"/>
      <w:pPr>
        <w:ind w:left="2160" w:hanging="360"/>
      </w:pPr>
      <w:rPr>
        <w:rFonts w:ascii="Wingdings" w:hAnsi="Wingdings" w:hint="default"/>
      </w:rPr>
    </w:lvl>
    <w:lvl w:ilvl="3" w:tplc="5FDE4CC4">
      <w:start w:val="1"/>
      <w:numFmt w:val="bullet"/>
      <w:lvlText w:val=""/>
      <w:lvlJc w:val="left"/>
      <w:pPr>
        <w:ind w:left="2880" w:hanging="360"/>
      </w:pPr>
      <w:rPr>
        <w:rFonts w:ascii="Symbol" w:hAnsi="Symbol" w:hint="default"/>
      </w:rPr>
    </w:lvl>
    <w:lvl w:ilvl="4" w:tplc="6E48619E">
      <w:start w:val="1"/>
      <w:numFmt w:val="bullet"/>
      <w:lvlText w:val="o"/>
      <w:lvlJc w:val="left"/>
      <w:pPr>
        <w:ind w:left="3600" w:hanging="360"/>
      </w:pPr>
      <w:rPr>
        <w:rFonts w:ascii="Courier New" w:hAnsi="Courier New" w:hint="default"/>
      </w:rPr>
    </w:lvl>
    <w:lvl w:ilvl="5" w:tplc="5E323808">
      <w:start w:val="1"/>
      <w:numFmt w:val="bullet"/>
      <w:lvlText w:val=""/>
      <w:lvlJc w:val="left"/>
      <w:pPr>
        <w:ind w:left="4320" w:hanging="360"/>
      </w:pPr>
      <w:rPr>
        <w:rFonts w:ascii="Wingdings" w:hAnsi="Wingdings" w:hint="default"/>
      </w:rPr>
    </w:lvl>
    <w:lvl w:ilvl="6" w:tplc="12FA7050">
      <w:start w:val="1"/>
      <w:numFmt w:val="bullet"/>
      <w:lvlText w:val=""/>
      <w:lvlJc w:val="left"/>
      <w:pPr>
        <w:ind w:left="5040" w:hanging="360"/>
      </w:pPr>
      <w:rPr>
        <w:rFonts w:ascii="Symbol" w:hAnsi="Symbol" w:hint="default"/>
      </w:rPr>
    </w:lvl>
    <w:lvl w:ilvl="7" w:tplc="17404762">
      <w:start w:val="1"/>
      <w:numFmt w:val="bullet"/>
      <w:lvlText w:val="o"/>
      <w:lvlJc w:val="left"/>
      <w:pPr>
        <w:ind w:left="5760" w:hanging="360"/>
      </w:pPr>
      <w:rPr>
        <w:rFonts w:ascii="Courier New" w:hAnsi="Courier New" w:hint="default"/>
      </w:rPr>
    </w:lvl>
    <w:lvl w:ilvl="8" w:tplc="F9E2E45A">
      <w:start w:val="1"/>
      <w:numFmt w:val="bullet"/>
      <w:lvlText w:val=""/>
      <w:lvlJc w:val="left"/>
      <w:pPr>
        <w:ind w:left="6480" w:hanging="360"/>
      </w:pPr>
      <w:rPr>
        <w:rFonts w:ascii="Wingdings" w:hAnsi="Wingdings" w:hint="default"/>
      </w:rPr>
    </w:lvl>
  </w:abstractNum>
  <w:abstractNum w:abstractNumId="5" w15:restartNumberingAfterBreak="0">
    <w:nsid w:val="3378451F"/>
    <w:multiLevelType w:val="hybridMultilevel"/>
    <w:tmpl w:val="ED8A8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6E8776E"/>
    <w:multiLevelType w:val="multilevel"/>
    <w:tmpl w:val="06E28108"/>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49C3013F"/>
    <w:multiLevelType w:val="multilevel"/>
    <w:tmpl w:val="42C26FE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5BEF2924"/>
    <w:multiLevelType w:val="hybridMultilevel"/>
    <w:tmpl w:val="C0FC3A0E"/>
    <w:lvl w:ilvl="0" w:tplc="04070017">
      <w:start w:val="1"/>
      <w:numFmt w:val="lowerLetter"/>
      <w:lvlText w:val="%1)"/>
      <w:lvlJc w:val="left"/>
      <w:pPr>
        <w:ind w:left="1077" w:hanging="360"/>
      </w:pPr>
    </w:lvl>
    <w:lvl w:ilvl="1" w:tplc="04070019">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num w:numId="1">
    <w:abstractNumId w:val="4"/>
  </w:num>
  <w:num w:numId="2">
    <w:abstractNumId w:val="3"/>
  </w:num>
  <w:num w:numId="3">
    <w:abstractNumId w:val="5"/>
  </w:num>
  <w:num w:numId="4">
    <w:abstractNumId w:val="7"/>
  </w:num>
  <w:num w:numId="5">
    <w:abstractNumId w:val="1"/>
  </w:num>
  <w:num w:numId="6">
    <w:abstractNumId w:val="2"/>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7109"/>
    <w:rsid w:val="0001564C"/>
    <w:rsid w:val="00024A00"/>
    <w:rsid w:val="0003577F"/>
    <w:rsid w:val="00061CA2"/>
    <w:rsid w:val="000B1C23"/>
    <w:rsid w:val="001009B0"/>
    <w:rsid w:val="00174D6F"/>
    <w:rsid w:val="00192625"/>
    <w:rsid w:val="001B4CD1"/>
    <w:rsid w:val="001D55F5"/>
    <w:rsid w:val="001F31AF"/>
    <w:rsid w:val="002C2ECC"/>
    <w:rsid w:val="00311229"/>
    <w:rsid w:val="00333715"/>
    <w:rsid w:val="003622F2"/>
    <w:rsid w:val="0037218F"/>
    <w:rsid w:val="00373BBE"/>
    <w:rsid w:val="00397934"/>
    <w:rsid w:val="003A7837"/>
    <w:rsid w:val="003B4771"/>
    <w:rsid w:val="003C12A2"/>
    <w:rsid w:val="003D2EEB"/>
    <w:rsid w:val="003E7109"/>
    <w:rsid w:val="004025AE"/>
    <w:rsid w:val="00411322"/>
    <w:rsid w:val="00427295"/>
    <w:rsid w:val="004543FF"/>
    <w:rsid w:val="00467184"/>
    <w:rsid w:val="004E55AA"/>
    <w:rsid w:val="005257C0"/>
    <w:rsid w:val="005A59A2"/>
    <w:rsid w:val="0062532D"/>
    <w:rsid w:val="00670C77"/>
    <w:rsid w:val="00681847"/>
    <w:rsid w:val="00683E8D"/>
    <w:rsid w:val="006A2831"/>
    <w:rsid w:val="006E55F9"/>
    <w:rsid w:val="006E6AB7"/>
    <w:rsid w:val="006F7975"/>
    <w:rsid w:val="0070362B"/>
    <w:rsid w:val="0076280D"/>
    <w:rsid w:val="00772AD7"/>
    <w:rsid w:val="0080610D"/>
    <w:rsid w:val="00860EE7"/>
    <w:rsid w:val="008919CD"/>
    <w:rsid w:val="008A6065"/>
    <w:rsid w:val="008B2284"/>
    <w:rsid w:val="008B54D2"/>
    <w:rsid w:val="008C47F2"/>
    <w:rsid w:val="008D41F9"/>
    <w:rsid w:val="008F042E"/>
    <w:rsid w:val="00902628"/>
    <w:rsid w:val="009218FB"/>
    <w:rsid w:val="00960AF6"/>
    <w:rsid w:val="00970B38"/>
    <w:rsid w:val="009A08D7"/>
    <w:rsid w:val="009A79A9"/>
    <w:rsid w:val="00A058EE"/>
    <w:rsid w:val="00A1612A"/>
    <w:rsid w:val="00A827D7"/>
    <w:rsid w:val="00AA7E73"/>
    <w:rsid w:val="00AC57CC"/>
    <w:rsid w:val="00AE5703"/>
    <w:rsid w:val="00B2614B"/>
    <w:rsid w:val="00B7742C"/>
    <w:rsid w:val="00BD3F65"/>
    <w:rsid w:val="00BD7F7F"/>
    <w:rsid w:val="00BE0AE4"/>
    <w:rsid w:val="00BE598D"/>
    <w:rsid w:val="00C209C9"/>
    <w:rsid w:val="00C30EBA"/>
    <w:rsid w:val="00C47FE6"/>
    <w:rsid w:val="00C9699C"/>
    <w:rsid w:val="00CC3612"/>
    <w:rsid w:val="00D50346"/>
    <w:rsid w:val="00D6195A"/>
    <w:rsid w:val="00E36C9F"/>
    <w:rsid w:val="00E40B18"/>
    <w:rsid w:val="00E81A2D"/>
    <w:rsid w:val="00E97B7B"/>
    <w:rsid w:val="00EF29F6"/>
    <w:rsid w:val="00F0687E"/>
    <w:rsid w:val="00F35525"/>
    <w:rsid w:val="00F56647"/>
    <w:rsid w:val="00F56CC7"/>
    <w:rsid w:val="00FB6BEE"/>
    <w:rsid w:val="0221B645"/>
    <w:rsid w:val="02E2F7F0"/>
    <w:rsid w:val="03F8C169"/>
    <w:rsid w:val="05869ECB"/>
    <w:rsid w:val="05D1E9C8"/>
    <w:rsid w:val="06FEBC76"/>
    <w:rsid w:val="0792C380"/>
    <w:rsid w:val="08840051"/>
    <w:rsid w:val="08D3FAE7"/>
    <w:rsid w:val="099B3023"/>
    <w:rsid w:val="0B8E6355"/>
    <w:rsid w:val="0BCC53D7"/>
    <w:rsid w:val="0D209801"/>
    <w:rsid w:val="0DE0D2F3"/>
    <w:rsid w:val="0E29C525"/>
    <w:rsid w:val="10BA6B76"/>
    <w:rsid w:val="10F530A7"/>
    <w:rsid w:val="11CAD129"/>
    <w:rsid w:val="121CBFEE"/>
    <w:rsid w:val="131B0DF0"/>
    <w:rsid w:val="132EAFC3"/>
    <w:rsid w:val="150BA87A"/>
    <w:rsid w:val="174B2391"/>
    <w:rsid w:val="17D3BD83"/>
    <w:rsid w:val="19F1BE42"/>
    <w:rsid w:val="1A3197BF"/>
    <w:rsid w:val="1BD296E6"/>
    <w:rsid w:val="1D8C2601"/>
    <w:rsid w:val="1E2ADC87"/>
    <w:rsid w:val="22C9DC05"/>
    <w:rsid w:val="2332EF26"/>
    <w:rsid w:val="239DBCE3"/>
    <w:rsid w:val="24D31FD7"/>
    <w:rsid w:val="261C49CF"/>
    <w:rsid w:val="26398FD3"/>
    <w:rsid w:val="26732256"/>
    <w:rsid w:val="26DBEA08"/>
    <w:rsid w:val="26F68036"/>
    <w:rsid w:val="27A67F8D"/>
    <w:rsid w:val="281BAC9B"/>
    <w:rsid w:val="29F064AF"/>
    <w:rsid w:val="2B98FB1F"/>
    <w:rsid w:val="2C8DC172"/>
    <w:rsid w:val="3175872E"/>
    <w:rsid w:val="31978E58"/>
    <w:rsid w:val="336FC1B0"/>
    <w:rsid w:val="34AAA5A6"/>
    <w:rsid w:val="3599007B"/>
    <w:rsid w:val="36A7BC81"/>
    <w:rsid w:val="38D7057A"/>
    <w:rsid w:val="392996A2"/>
    <w:rsid w:val="3B14AEAF"/>
    <w:rsid w:val="3B40F05F"/>
    <w:rsid w:val="401004FB"/>
    <w:rsid w:val="403D20BF"/>
    <w:rsid w:val="40599B83"/>
    <w:rsid w:val="40B1BD4B"/>
    <w:rsid w:val="41E72410"/>
    <w:rsid w:val="432AB5D7"/>
    <w:rsid w:val="47144F21"/>
    <w:rsid w:val="4853C6F7"/>
    <w:rsid w:val="487A6F06"/>
    <w:rsid w:val="4AC0BE88"/>
    <w:rsid w:val="4B2D876E"/>
    <w:rsid w:val="4B7FB63A"/>
    <w:rsid w:val="4CB5172C"/>
    <w:rsid w:val="4D00BE6F"/>
    <w:rsid w:val="4E93E6A8"/>
    <w:rsid w:val="4FB9AD26"/>
    <w:rsid w:val="504FDEE6"/>
    <w:rsid w:val="51CA4D6A"/>
    <w:rsid w:val="53394D71"/>
    <w:rsid w:val="536D5E8F"/>
    <w:rsid w:val="537119AE"/>
    <w:rsid w:val="53F61B26"/>
    <w:rsid w:val="5406DA78"/>
    <w:rsid w:val="54CD7D46"/>
    <w:rsid w:val="577C99BF"/>
    <w:rsid w:val="58B712BE"/>
    <w:rsid w:val="59150932"/>
    <w:rsid w:val="594E8226"/>
    <w:rsid w:val="59A69FB7"/>
    <w:rsid w:val="5B84BE31"/>
    <w:rsid w:val="5BF77A18"/>
    <w:rsid w:val="5E65D1E4"/>
    <w:rsid w:val="60BC55CB"/>
    <w:rsid w:val="6157DDD6"/>
    <w:rsid w:val="61FE8EE1"/>
    <w:rsid w:val="62623D34"/>
    <w:rsid w:val="62CFC01F"/>
    <w:rsid w:val="62EA71D2"/>
    <w:rsid w:val="63508B5A"/>
    <w:rsid w:val="639A7246"/>
    <w:rsid w:val="68E1DB34"/>
    <w:rsid w:val="697FECE9"/>
    <w:rsid w:val="6A43464D"/>
    <w:rsid w:val="6A60586E"/>
    <w:rsid w:val="6C7F2362"/>
    <w:rsid w:val="6C926EEB"/>
    <w:rsid w:val="6D7187B0"/>
    <w:rsid w:val="6F9212C7"/>
    <w:rsid w:val="7017B92B"/>
    <w:rsid w:val="714B9CDE"/>
    <w:rsid w:val="7150BA5E"/>
    <w:rsid w:val="71BFC03A"/>
    <w:rsid w:val="7257153E"/>
    <w:rsid w:val="72659E20"/>
    <w:rsid w:val="7283C7FC"/>
    <w:rsid w:val="72CB1AE6"/>
    <w:rsid w:val="72D4F32E"/>
    <w:rsid w:val="759F810F"/>
    <w:rsid w:val="76DE7594"/>
    <w:rsid w:val="772A4267"/>
    <w:rsid w:val="77A3DBBB"/>
    <w:rsid w:val="780CC5B9"/>
    <w:rsid w:val="7B756A85"/>
    <w:rsid w:val="7C4219BF"/>
    <w:rsid w:val="7C7410D4"/>
    <w:rsid w:val="7CD1F638"/>
    <w:rsid w:val="7F5A3747"/>
    <w:rsid w:val="7F8CA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F3F6048"/>
  <w15:docId w15:val="{5A556553-5DFA-4299-83CE-52127F4C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E55F9"/>
    <w:rPr>
      <w:rFonts w:ascii="Roboto Condensed Light" w:hAnsi="Roboto Condensed Light"/>
    </w:rPr>
  </w:style>
  <w:style w:type="paragraph" w:styleId="berschrift1">
    <w:name w:val="heading 1"/>
    <w:basedOn w:val="Standard"/>
    <w:next w:val="Standard"/>
    <w:link w:val="berschrift1Zchn"/>
    <w:uiPriority w:val="9"/>
    <w:qFormat/>
    <w:rsid w:val="006E55F9"/>
    <w:pPr>
      <w:keepNext/>
      <w:keepLines/>
      <w:numPr>
        <w:numId w:val="4"/>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55F9"/>
    <w:pPr>
      <w:keepNext/>
      <w:keepLines/>
      <w:numPr>
        <w:ilvl w:val="1"/>
        <w:numId w:val="4"/>
      </w:numPr>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6E55F9"/>
    <w:pPr>
      <w:keepNext/>
      <w:keepLines/>
      <w:numPr>
        <w:ilvl w:val="2"/>
        <w:numId w:val="4"/>
      </w:numPr>
      <w:spacing w:before="4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6E55F9"/>
    <w:pPr>
      <w:keepNext/>
      <w:keepLines/>
      <w:numPr>
        <w:ilvl w:val="3"/>
        <w:numId w:val="4"/>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6E55F9"/>
    <w:pPr>
      <w:keepNext/>
      <w:keepLines/>
      <w:numPr>
        <w:ilvl w:val="4"/>
        <w:numId w:val="4"/>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6E55F9"/>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55F9"/>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55F9"/>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5F9"/>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gabenberschrift">
    <w:name w:val="Aufgabenüberschrift"/>
    <w:basedOn w:val="Index1"/>
    <w:link w:val="AufgabenberschriftZchn"/>
    <w:rsid w:val="0003577F"/>
    <w:pPr>
      <w:spacing w:after="120"/>
      <w:ind w:left="200" w:hanging="200"/>
    </w:pPr>
    <w:rPr>
      <w:b/>
      <w:sz w:val="24"/>
      <w:szCs w:val="24"/>
    </w:rPr>
  </w:style>
  <w:style w:type="character" w:customStyle="1" w:styleId="AufgabenberschriftZchn">
    <w:name w:val="Aufgabenüberschrift Zchn"/>
    <w:basedOn w:val="Absatz-Standardschriftart"/>
    <w:link w:val="Aufgabenberschrift"/>
    <w:rsid w:val="0003577F"/>
    <w:rPr>
      <w:b/>
      <w:sz w:val="24"/>
      <w:szCs w:val="24"/>
    </w:rPr>
  </w:style>
  <w:style w:type="paragraph" w:styleId="Index1">
    <w:name w:val="index 1"/>
    <w:basedOn w:val="Standard"/>
    <w:next w:val="Standard"/>
    <w:autoRedefine/>
    <w:uiPriority w:val="99"/>
    <w:semiHidden/>
    <w:unhideWhenUsed/>
    <w:rsid w:val="0003577F"/>
    <w:pPr>
      <w:ind w:left="220" w:hanging="220"/>
    </w:pPr>
  </w:style>
  <w:style w:type="paragraph" w:styleId="Kopfzeile">
    <w:name w:val="header"/>
    <w:basedOn w:val="Standard"/>
    <w:link w:val="KopfzeileZchn"/>
    <w:uiPriority w:val="99"/>
    <w:unhideWhenUsed/>
    <w:rsid w:val="003D2EEB"/>
    <w:pPr>
      <w:tabs>
        <w:tab w:val="center" w:pos="4536"/>
        <w:tab w:val="right" w:pos="9072"/>
      </w:tabs>
    </w:pPr>
  </w:style>
  <w:style w:type="character" w:customStyle="1" w:styleId="KopfzeileZchn">
    <w:name w:val="Kopfzeile Zchn"/>
    <w:basedOn w:val="Absatz-Standardschriftart"/>
    <w:link w:val="Kopfzeile"/>
    <w:uiPriority w:val="99"/>
    <w:rsid w:val="003D2EEB"/>
  </w:style>
  <w:style w:type="paragraph" w:styleId="Fuzeile">
    <w:name w:val="footer"/>
    <w:basedOn w:val="Standard"/>
    <w:link w:val="FuzeileZchn"/>
    <w:uiPriority w:val="99"/>
    <w:unhideWhenUsed/>
    <w:rsid w:val="003D2EEB"/>
    <w:pPr>
      <w:tabs>
        <w:tab w:val="center" w:pos="4536"/>
        <w:tab w:val="right" w:pos="9072"/>
      </w:tabs>
    </w:pPr>
  </w:style>
  <w:style w:type="character" w:customStyle="1" w:styleId="FuzeileZchn">
    <w:name w:val="Fußzeile Zchn"/>
    <w:basedOn w:val="Absatz-Standardschriftart"/>
    <w:link w:val="Fuzeile"/>
    <w:uiPriority w:val="99"/>
    <w:rsid w:val="003D2EEB"/>
  </w:style>
  <w:style w:type="table" w:styleId="Tabellenraster">
    <w:name w:val="Table Grid"/>
    <w:basedOn w:val="NormaleTabelle"/>
    <w:uiPriority w:val="59"/>
    <w:rsid w:val="003D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
    <w:name w:val="test"/>
    <w:basedOn w:val="Standard"/>
    <w:link w:val="testZchn"/>
    <w:rsid w:val="00BD3F65"/>
    <w:rPr>
      <w:b/>
    </w:rPr>
  </w:style>
  <w:style w:type="paragraph" w:customStyle="1" w:styleId="Aufgaben">
    <w:name w:val="Aufgaben"/>
    <w:basedOn w:val="berschrift1"/>
    <w:next w:val="Aufgabentext"/>
    <w:link w:val="AufgabenZchn"/>
    <w:qFormat/>
    <w:rsid w:val="005A59A2"/>
    <w:pPr>
      <w:numPr>
        <w:numId w:val="0"/>
      </w:numPr>
      <w:spacing w:before="120" w:after="120"/>
    </w:pPr>
    <w:rPr>
      <w:b/>
      <w:sz w:val="24"/>
    </w:rPr>
  </w:style>
  <w:style w:type="character" w:customStyle="1" w:styleId="testZchn">
    <w:name w:val="test Zchn"/>
    <w:basedOn w:val="Absatz-Standardschriftart"/>
    <w:link w:val="test"/>
    <w:rsid w:val="00BD3F65"/>
    <w:rPr>
      <w:rFonts w:ascii="Roboto Condensed Light" w:hAnsi="Roboto Condensed Light"/>
      <w:b/>
    </w:rPr>
  </w:style>
  <w:style w:type="paragraph" w:customStyle="1" w:styleId="Aufgabentext">
    <w:name w:val="Aufgabentext"/>
    <w:basedOn w:val="Standard"/>
    <w:link w:val="AufgabentextZchn"/>
    <w:qFormat/>
    <w:rsid w:val="00A058EE"/>
  </w:style>
  <w:style w:type="character" w:customStyle="1" w:styleId="AufgabenZchn">
    <w:name w:val="Aufgaben Zchn"/>
    <w:basedOn w:val="testZchn"/>
    <w:link w:val="Aufgaben"/>
    <w:rsid w:val="00A058EE"/>
    <w:rPr>
      <w:rFonts w:ascii="Roboto Condensed Light" w:eastAsiaTheme="majorEastAsia" w:hAnsi="Roboto Condensed Light" w:cstheme="majorBidi"/>
      <w:b/>
      <w:sz w:val="24"/>
      <w:szCs w:val="32"/>
    </w:rPr>
  </w:style>
  <w:style w:type="character" w:customStyle="1" w:styleId="berschrift1Zchn">
    <w:name w:val="Überschrift 1 Zchn"/>
    <w:basedOn w:val="Absatz-Standardschriftart"/>
    <w:link w:val="berschrift1"/>
    <w:uiPriority w:val="9"/>
    <w:rsid w:val="006E55F9"/>
    <w:rPr>
      <w:rFonts w:ascii="Roboto Condensed Light" w:eastAsiaTheme="majorEastAsia" w:hAnsi="Roboto Condensed Light" w:cstheme="majorBidi"/>
      <w:sz w:val="32"/>
      <w:szCs w:val="32"/>
    </w:rPr>
  </w:style>
  <w:style w:type="paragraph" w:styleId="Sprechblasentext">
    <w:name w:val="Balloon Text"/>
    <w:basedOn w:val="Standard"/>
    <w:link w:val="SprechblasentextZchn"/>
    <w:uiPriority w:val="99"/>
    <w:semiHidden/>
    <w:unhideWhenUsed/>
    <w:rsid w:val="00AC57CC"/>
    <w:rPr>
      <w:rFonts w:ascii="Segoe UI" w:hAnsi="Segoe UI" w:cs="Segoe UI"/>
      <w:sz w:val="18"/>
      <w:szCs w:val="18"/>
    </w:rPr>
  </w:style>
  <w:style w:type="character" w:customStyle="1" w:styleId="AufgabentextZchn">
    <w:name w:val="Aufgabentext Zchn"/>
    <w:basedOn w:val="Absatz-Standardschriftart"/>
    <w:link w:val="Aufgabentext"/>
    <w:rsid w:val="00A058EE"/>
    <w:rPr>
      <w:rFonts w:ascii="Roboto Condensed Light" w:hAnsi="Roboto Condensed Light"/>
    </w:rPr>
  </w:style>
  <w:style w:type="character" w:customStyle="1" w:styleId="SprechblasentextZchn">
    <w:name w:val="Sprechblasentext Zchn"/>
    <w:basedOn w:val="Absatz-Standardschriftart"/>
    <w:link w:val="Sprechblasentext"/>
    <w:uiPriority w:val="99"/>
    <w:semiHidden/>
    <w:rsid w:val="00AC57CC"/>
    <w:rPr>
      <w:rFonts w:ascii="Segoe UI" w:hAnsi="Segoe UI" w:cs="Segoe UI"/>
      <w:sz w:val="18"/>
      <w:szCs w:val="18"/>
    </w:rPr>
  </w:style>
  <w:style w:type="paragraph" w:styleId="KeinLeerraum">
    <w:name w:val="No Spacing"/>
    <w:uiPriority w:val="1"/>
    <w:qFormat/>
    <w:rsid w:val="006E55F9"/>
    <w:rPr>
      <w:rFonts w:ascii="Roboto Condensed Light" w:hAnsi="Roboto Condensed Light"/>
    </w:rPr>
  </w:style>
  <w:style w:type="character" w:customStyle="1" w:styleId="berschrift2Zchn">
    <w:name w:val="Überschrift 2 Zchn"/>
    <w:basedOn w:val="Absatz-Standardschriftart"/>
    <w:link w:val="berschrift2"/>
    <w:uiPriority w:val="9"/>
    <w:rsid w:val="006E55F9"/>
    <w:rPr>
      <w:rFonts w:ascii="Roboto Condensed Light" w:eastAsiaTheme="majorEastAsia" w:hAnsi="Roboto Condensed Light" w:cstheme="majorBidi"/>
      <w:sz w:val="26"/>
      <w:szCs w:val="26"/>
    </w:rPr>
  </w:style>
  <w:style w:type="paragraph" w:styleId="Titel">
    <w:name w:val="Title"/>
    <w:basedOn w:val="Standard"/>
    <w:next w:val="Standard"/>
    <w:link w:val="TitelZchn"/>
    <w:uiPriority w:val="10"/>
    <w:qFormat/>
    <w:rsid w:val="006E55F9"/>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E55F9"/>
    <w:rPr>
      <w:rFonts w:ascii="Roboto Condensed Light" w:eastAsiaTheme="majorEastAsia" w:hAnsi="Roboto Condensed Light" w:cstheme="majorBidi"/>
      <w:spacing w:val="-10"/>
      <w:kern w:val="28"/>
      <w:sz w:val="56"/>
      <w:szCs w:val="56"/>
    </w:rPr>
  </w:style>
  <w:style w:type="paragraph" w:styleId="Untertitel">
    <w:name w:val="Subtitle"/>
    <w:basedOn w:val="Standard"/>
    <w:next w:val="Standard"/>
    <w:link w:val="UntertitelZchn"/>
    <w:uiPriority w:val="11"/>
    <w:qFormat/>
    <w:rsid w:val="006E55F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E55F9"/>
    <w:rPr>
      <w:rFonts w:ascii="Roboto Condensed Light" w:eastAsiaTheme="minorEastAsia" w:hAnsi="Roboto Condensed Light"/>
      <w:color w:val="5A5A5A" w:themeColor="text1" w:themeTint="A5"/>
      <w:spacing w:val="15"/>
    </w:rPr>
  </w:style>
  <w:style w:type="character" w:styleId="IntensiveHervorhebung">
    <w:name w:val="Intense Emphasis"/>
    <w:basedOn w:val="Absatz-Standardschriftart"/>
    <w:uiPriority w:val="21"/>
    <w:qFormat/>
    <w:rsid w:val="006E55F9"/>
    <w:rPr>
      <w:i/>
      <w:iCs/>
      <w:color w:val="auto"/>
    </w:rPr>
  </w:style>
  <w:style w:type="paragraph" w:styleId="IntensivesZitat">
    <w:name w:val="Intense Quote"/>
    <w:basedOn w:val="Standard"/>
    <w:next w:val="Standard"/>
    <w:link w:val="IntensivesZitatZchn"/>
    <w:uiPriority w:val="30"/>
    <w:qFormat/>
    <w:rsid w:val="006E55F9"/>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6E55F9"/>
    <w:rPr>
      <w:rFonts w:ascii="Roboto Condensed Light" w:hAnsi="Roboto Condensed Light"/>
      <w:i/>
      <w:iCs/>
    </w:rPr>
  </w:style>
  <w:style w:type="character" w:styleId="IntensiverVerweis">
    <w:name w:val="Intense Reference"/>
    <w:basedOn w:val="Absatz-Standardschriftart"/>
    <w:uiPriority w:val="32"/>
    <w:qFormat/>
    <w:rsid w:val="006E55F9"/>
    <w:rPr>
      <w:b/>
      <w:bCs/>
      <w:smallCaps/>
      <w:color w:val="auto"/>
      <w:spacing w:val="5"/>
    </w:rPr>
  </w:style>
  <w:style w:type="character" w:customStyle="1" w:styleId="berschrift3Zchn">
    <w:name w:val="Überschrift 3 Zchn"/>
    <w:basedOn w:val="Absatz-Standardschriftart"/>
    <w:link w:val="berschrift3"/>
    <w:uiPriority w:val="9"/>
    <w:rsid w:val="006E55F9"/>
    <w:rPr>
      <w:rFonts w:ascii="Roboto Condensed Light" w:eastAsiaTheme="majorEastAsia" w:hAnsi="Roboto Condensed Light" w:cstheme="majorBidi"/>
      <w:sz w:val="24"/>
      <w:szCs w:val="24"/>
    </w:rPr>
  </w:style>
  <w:style w:type="character" w:customStyle="1" w:styleId="berschrift4Zchn">
    <w:name w:val="Überschrift 4 Zchn"/>
    <w:basedOn w:val="Absatz-Standardschriftart"/>
    <w:link w:val="berschrift4"/>
    <w:uiPriority w:val="9"/>
    <w:rsid w:val="006E55F9"/>
    <w:rPr>
      <w:rFonts w:ascii="Roboto Condensed Light" w:eastAsiaTheme="majorEastAsia" w:hAnsi="Roboto Condensed Light" w:cstheme="majorBidi"/>
      <w:i/>
      <w:iCs/>
    </w:rPr>
  </w:style>
  <w:style w:type="character" w:customStyle="1" w:styleId="berschrift5Zchn">
    <w:name w:val="Überschrift 5 Zchn"/>
    <w:basedOn w:val="Absatz-Standardschriftart"/>
    <w:link w:val="berschrift5"/>
    <w:uiPriority w:val="9"/>
    <w:semiHidden/>
    <w:rsid w:val="006E55F9"/>
    <w:rPr>
      <w:rFonts w:ascii="Roboto Condensed Light" w:eastAsiaTheme="majorEastAsia" w:hAnsi="Roboto Condensed Light" w:cstheme="majorBidi"/>
    </w:rPr>
  </w:style>
  <w:style w:type="character" w:customStyle="1" w:styleId="berschrift6Zchn">
    <w:name w:val="Überschrift 6 Zchn"/>
    <w:basedOn w:val="Absatz-Standardschriftart"/>
    <w:link w:val="berschrift6"/>
    <w:uiPriority w:val="9"/>
    <w:semiHidden/>
    <w:rsid w:val="006E55F9"/>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E55F9"/>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E55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55F9"/>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C47FE6"/>
    <w:rPr>
      <w:color w:val="0000FF" w:themeColor="hyperlink"/>
      <w:u w:val="single"/>
    </w:rPr>
  </w:style>
  <w:style w:type="character" w:styleId="NichtaufgelsteErwhnung">
    <w:name w:val="Unresolved Mention"/>
    <w:basedOn w:val="Absatz-Standardschriftart"/>
    <w:uiPriority w:val="99"/>
    <w:semiHidden/>
    <w:unhideWhenUsed/>
    <w:rsid w:val="00C47FE6"/>
    <w:rPr>
      <w:color w:val="605E5C"/>
      <w:shd w:val="clear" w:color="auto" w:fill="E1DFDD"/>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rFonts w:ascii="Roboto Condensed Light" w:hAnsi="Roboto Condensed Light"/>
      <w:sz w:val="20"/>
      <w:szCs w:val="20"/>
    </w:rPr>
  </w:style>
  <w:style w:type="character" w:styleId="Kommentarzeichen">
    <w:name w:val="annotation reference"/>
    <w:basedOn w:val="Absatz-Standardschriftart"/>
    <w:uiPriority w:val="99"/>
    <w:semiHidden/>
    <w:unhideWhenUsed/>
    <w:rPr>
      <w:sz w:val="16"/>
      <w:szCs w:val="16"/>
    </w:rPr>
  </w:style>
  <w:style w:type="character" w:styleId="BesuchterLink">
    <w:name w:val="FollowedHyperlink"/>
    <w:basedOn w:val="Absatz-Standardschriftart"/>
    <w:uiPriority w:val="99"/>
    <w:semiHidden/>
    <w:unhideWhenUsed/>
    <w:rsid w:val="00E36C9F"/>
    <w:rPr>
      <w:color w:val="800080" w:themeColor="followedHyperlink"/>
      <w:u w:val="single"/>
    </w:rPr>
  </w:style>
  <w:style w:type="character" w:customStyle="1" w:styleId="normaltextrun">
    <w:name w:val="normaltextrun"/>
    <w:basedOn w:val="Absatz-Standardschriftart"/>
    <w:rsid w:val="00F56647"/>
  </w:style>
  <w:style w:type="paragraph" w:customStyle="1" w:styleId="paragraph">
    <w:name w:val="paragraph"/>
    <w:basedOn w:val="Standard"/>
    <w:rsid w:val="004025AE"/>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a-size-base">
    <w:name w:val="a-size-base"/>
    <w:basedOn w:val="Absatz-Standardschriftart"/>
    <w:rsid w:val="00FB6BEE"/>
  </w:style>
  <w:style w:type="paragraph" w:styleId="Listenabsatz">
    <w:name w:val="List Paragraph"/>
    <w:basedOn w:val="Standard"/>
    <w:uiPriority w:val="34"/>
    <w:qFormat/>
    <w:rsid w:val="00373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926189">
      <w:bodyDiv w:val="1"/>
      <w:marLeft w:val="0"/>
      <w:marRight w:val="0"/>
      <w:marTop w:val="0"/>
      <w:marBottom w:val="0"/>
      <w:divBdr>
        <w:top w:val="none" w:sz="0" w:space="0" w:color="auto"/>
        <w:left w:val="none" w:sz="0" w:space="0" w:color="auto"/>
        <w:bottom w:val="none" w:sz="0" w:space="0" w:color="auto"/>
        <w:right w:val="none" w:sz="0" w:space="0" w:color="auto"/>
      </w:divBdr>
    </w:div>
    <w:div w:id="1499078942">
      <w:bodyDiv w:val="1"/>
      <w:marLeft w:val="0"/>
      <w:marRight w:val="0"/>
      <w:marTop w:val="0"/>
      <w:marBottom w:val="0"/>
      <w:divBdr>
        <w:top w:val="none" w:sz="0" w:space="0" w:color="auto"/>
        <w:left w:val="none" w:sz="0" w:space="0" w:color="auto"/>
        <w:bottom w:val="none" w:sz="0" w:space="0" w:color="auto"/>
        <w:right w:val="none" w:sz="0" w:space="0" w:color="auto"/>
      </w:divBdr>
    </w:div>
    <w:div w:id="1716419774">
      <w:bodyDiv w:val="1"/>
      <w:marLeft w:val="0"/>
      <w:marRight w:val="0"/>
      <w:marTop w:val="0"/>
      <w:marBottom w:val="0"/>
      <w:divBdr>
        <w:top w:val="none" w:sz="0" w:space="0" w:color="auto"/>
        <w:left w:val="none" w:sz="0" w:space="0" w:color="auto"/>
        <w:bottom w:val="none" w:sz="0" w:space="0" w:color="auto"/>
        <w:right w:val="none" w:sz="0" w:space="0" w:color="auto"/>
      </w:divBdr>
    </w:div>
    <w:div w:id="201379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esktop\Arbeitsblat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A81759B7DFB004A8599E6F327A8EB98" ma:contentTypeVersion="13" ma:contentTypeDescription="Ein neues Dokument erstellen." ma:contentTypeScope="" ma:versionID="bf59b07fe44d08bddc2ad4c38b04ce2f">
  <xsd:schema xmlns:xsd="http://www.w3.org/2001/XMLSchema" xmlns:xs="http://www.w3.org/2001/XMLSchema" xmlns:p="http://schemas.microsoft.com/office/2006/metadata/properties" xmlns:ns2="57e862f9-3287-4edb-8d69-92d4fb48d952" xmlns:ns3="e3667e19-af09-407c-b0d0-da75c7fe26e0" targetNamespace="http://schemas.microsoft.com/office/2006/metadata/properties" ma:root="true" ma:fieldsID="7d36c410247ff108fb3da613e17847a1" ns2:_="" ns3:_="">
    <xsd:import namespace="57e862f9-3287-4edb-8d69-92d4fb48d952"/>
    <xsd:import namespace="e3667e19-af09-407c-b0d0-da75c7fe26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e862f9-3287-4edb-8d69-92d4fb48d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667e19-af09-407c-b0d0-da75c7fe26e0"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95D5B9-D55D-4D42-91FB-91364FD43F59}"/>
</file>

<file path=customXml/itemProps2.xml><?xml version="1.0" encoding="utf-8"?>
<ds:datastoreItem xmlns:ds="http://schemas.openxmlformats.org/officeDocument/2006/customXml" ds:itemID="{09CF2D29-502D-4F49-9694-23FFD9E33F19}"/>
</file>

<file path=customXml/itemProps3.xml><?xml version="1.0" encoding="utf-8"?>
<ds:datastoreItem xmlns:ds="http://schemas.openxmlformats.org/officeDocument/2006/customXml" ds:itemID="{24F3D074-FF74-43B1-B98A-8562098769A8}"/>
</file>

<file path=docProps/app.xml><?xml version="1.0" encoding="utf-8"?>
<Properties xmlns="http://schemas.openxmlformats.org/officeDocument/2006/extended-properties" xmlns:vt="http://schemas.openxmlformats.org/officeDocument/2006/docPropsVTypes">
  <Template>Arbeitsblattvorlage.dotx</Template>
  <TotalTime>0</TotalTime>
  <Pages>3</Pages>
  <Words>784</Words>
  <Characters>4944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Esser</dc:creator>
  <cp:lastModifiedBy>Rollins, Alexandra</cp:lastModifiedBy>
  <cp:revision>46</cp:revision>
  <cp:lastPrinted>2017-07-07T16:26:00Z</cp:lastPrinted>
  <dcterms:created xsi:type="dcterms:W3CDTF">2017-12-18T09:05:00Z</dcterms:created>
  <dcterms:modified xsi:type="dcterms:W3CDTF">2022-03-15T13:55:00Z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0x0101008A81759B7DFB004A8599E6F327A8EB98</vt:lpwstr>
  </property>
</Properties>
</file>